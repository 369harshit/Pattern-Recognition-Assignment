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56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60"/>
        <w:gridCol w:w="1542"/>
        <w:gridCol w:w="3228"/>
      </w:tblGrid>
      <w:tr w:rsidR="00FB6C1E" w:rsidRPr="00FF67F7" w14:paraId="2BB76C99" w14:textId="77777777" w:rsidTr="177FD293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285004" w14:textId="77777777" w:rsidR="00FB6C1E" w:rsidRPr="004A0629" w:rsidRDefault="00C27711" w:rsidP="00C27711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4A0629">
              <w:rPr>
                <w:rFonts w:ascii="Calibri" w:hAnsi="Calibri" w:cs="Calibri"/>
                <w:sz w:val="22"/>
                <w:szCs w:val="22"/>
              </w:rPr>
              <w:t>Faculty of Engineering and Technology</w:t>
            </w:r>
          </w:p>
        </w:tc>
      </w:tr>
      <w:tr w:rsidR="00FB6C1E" w:rsidRPr="00FF67F7" w14:paraId="755DF892" w14:textId="77777777" w:rsidTr="177FD293">
        <w:trPr>
          <w:trHeight w:val="317"/>
        </w:trPr>
        <w:tc>
          <w:tcPr>
            <w:tcW w:w="971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C35712" w14:textId="77777777" w:rsidR="00FB6C1E" w:rsidRPr="004A0629" w:rsidRDefault="00FB6C1E" w:rsidP="00C27711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A0629">
              <w:rPr>
                <w:rFonts w:ascii="Calibri" w:hAnsi="Calibri" w:cs="Calibri"/>
                <w:sz w:val="22"/>
                <w:szCs w:val="22"/>
                <w:lang w:val="en-US"/>
              </w:rPr>
              <w:t>Ramaiah</w:t>
            </w:r>
            <w:proofErr w:type="spellEnd"/>
            <w:r w:rsidRPr="004A062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University of Applied Sciences</w:t>
            </w:r>
          </w:p>
        </w:tc>
      </w:tr>
      <w:tr w:rsidR="00FB6C1E" w:rsidRPr="00FF67F7" w14:paraId="35417428" w14:textId="77777777" w:rsidTr="177FD293">
        <w:trPr>
          <w:trHeight w:val="300"/>
        </w:trPr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135D37DF" w14:textId="77777777" w:rsidR="00FB6C1E" w:rsidRPr="004A0629" w:rsidRDefault="00FB6C1E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2"/>
                <w:szCs w:val="22"/>
              </w:rPr>
              <w:t>Department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6A75EA58" w14:textId="77777777" w:rsidR="00FB6C1E" w:rsidRPr="004A0629" w:rsidRDefault="00C27711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0"/>
                <w:szCs w:val="22"/>
              </w:rPr>
              <w:t>Computer Science and Engineering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0D265773" w14:textId="77777777" w:rsidR="00FB6C1E" w:rsidRPr="004A0629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2"/>
                <w:szCs w:val="22"/>
              </w:rPr>
              <w:t>Programme</w:t>
            </w:r>
          </w:p>
        </w:tc>
        <w:tc>
          <w:tcPr>
            <w:tcW w:w="3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94255E" w14:textId="492A6EAD" w:rsidR="00FB6C1E" w:rsidRPr="004A0629" w:rsidRDefault="00453966" w:rsidP="000753EE">
            <w:pPr>
              <w:pStyle w:val="Heading1"/>
              <w:contextualSpacing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 w:val="0"/>
                <w:sz w:val="20"/>
              </w:rPr>
              <w:t>B. Tech. in MC</w:t>
            </w:r>
          </w:p>
        </w:tc>
      </w:tr>
      <w:tr w:rsidR="00CF73E9" w:rsidRPr="00FF67F7" w14:paraId="736CD2CC" w14:textId="77777777" w:rsidTr="177FD293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D81B0D2" w14:textId="77777777" w:rsidR="00CF73E9" w:rsidRPr="004A0629" w:rsidRDefault="00CF73E9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2"/>
                <w:szCs w:val="22"/>
              </w:rPr>
              <w:t xml:space="preserve">Semester/Batch </w:t>
            </w:r>
          </w:p>
        </w:tc>
        <w:tc>
          <w:tcPr>
            <w:tcW w:w="78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146105" w14:textId="6B1B4288" w:rsidR="00CF73E9" w:rsidRPr="004A0629" w:rsidRDefault="00C27711" w:rsidP="00F41034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0"/>
                <w:szCs w:val="22"/>
              </w:rPr>
              <w:t>0</w:t>
            </w:r>
            <w:r w:rsidR="000753EE">
              <w:rPr>
                <w:rFonts w:ascii="Calibri" w:hAnsi="Calibri" w:cs="Calibri"/>
                <w:b w:val="0"/>
                <w:sz w:val="20"/>
                <w:szCs w:val="22"/>
              </w:rPr>
              <w:t>7</w:t>
            </w:r>
            <w:r w:rsidRPr="004A0629">
              <w:rPr>
                <w:rFonts w:ascii="Calibri" w:hAnsi="Calibri" w:cs="Calibri"/>
                <w:b w:val="0"/>
                <w:sz w:val="20"/>
                <w:szCs w:val="22"/>
              </w:rPr>
              <w:t>/</w:t>
            </w:r>
            <w:r w:rsidR="00F41034">
              <w:rPr>
                <w:rFonts w:ascii="Calibri" w:hAnsi="Calibri" w:cs="Calibri"/>
                <w:b w:val="0"/>
                <w:sz w:val="20"/>
                <w:szCs w:val="22"/>
              </w:rPr>
              <w:t>202</w:t>
            </w:r>
            <w:r w:rsidR="00A954CF">
              <w:rPr>
                <w:rFonts w:ascii="Calibri" w:hAnsi="Calibri" w:cs="Calibri"/>
                <w:b w:val="0"/>
                <w:sz w:val="20"/>
                <w:szCs w:val="22"/>
              </w:rPr>
              <w:t>1</w:t>
            </w:r>
          </w:p>
        </w:tc>
      </w:tr>
      <w:tr w:rsidR="00FB6C1E" w:rsidRPr="00FF67F7" w14:paraId="646C6825" w14:textId="77777777" w:rsidTr="177FD293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82DA7" w14:textId="77777777" w:rsidR="00FB6C1E" w:rsidRPr="004A0629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2"/>
                <w:szCs w:val="22"/>
              </w:rPr>
              <w:t>Course</w:t>
            </w:r>
            <w:r w:rsidR="00FB6C1E" w:rsidRPr="004A0629">
              <w:rPr>
                <w:rFonts w:ascii="Calibri" w:hAnsi="Calibri" w:cs="Calibri"/>
                <w:b w:val="0"/>
                <w:sz w:val="22"/>
                <w:szCs w:val="22"/>
              </w:rPr>
              <w:t xml:space="preserve"> Code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2965178" w14:textId="1D617C6E" w:rsidR="00FB6C1E" w:rsidRPr="004A0629" w:rsidRDefault="000753EE" w:rsidP="177FD293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t>20CSE405A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E8B8940" w14:textId="77777777" w:rsidR="00FB6C1E" w:rsidRPr="004A0629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2"/>
                <w:szCs w:val="22"/>
              </w:rPr>
              <w:t>Course</w:t>
            </w:r>
            <w:r w:rsidR="00FB6C1E" w:rsidRPr="004A0629">
              <w:rPr>
                <w:rFonts w:ascii="Calibri" w:hAnsi="Calibri" w:cs="Calibri"/>
                <w:b w:val="0"/>
                <w:sz w:val="22"/>
                <w:szCs w:val="22"/>
              </w:rPr>
              <w:t xml:space="preserve"> Title</w:t>
            </w:r>
          </w:p>
        </w:tc>
        <w:tc>
          <w:tcPr>
            <w:tcW w:w="3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261B39" w14:textId="1BBA58B7" w:rsidR="00FB6C1E" w:rsidRPr="004A0629" w:rsidRDefault="00453966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Pattern Recognition</w:t>
            </w:r>
          </w:p>
        </w:tc>
      </w:tr>
      <w:tr w:rsidR="00FB6C1E" w:rsidRPr="00FF67F7" w14:paraId="51DBB505" w14:textId="77777777" w:rsidTr="177FD293">
        <w:trPr>
          <w:trHeight w:val="300"/>
        </w:trPr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F3F6D" w14:textId="77777777" w:rsidR="00FB6C1E" w:rsidRPr="004A0629" w:rsidRDefault="0017665F" w:rsidP="00C27711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A0629">
              <w:rPr>
                <w:rFonts w:ascii="Calibri" w:hAnsi="Calibri" w:cs="Calibri"/>
                <w:b w:val="0"/>
                <w:sz w:val="22"/>
                <w:szCs w:val="22"/>
              </w:rPr>
              <w:t>Course</w:t>
            </w:r>
            <w:r w:rsidR="007F71E9" w:rsidRPr="004A0629">
              <w:rPr>
                <w:rFonts w:ascii="Calibri" w:hAnsi="Calibri" w:cs="Calibri"/>
                <w:b w:val="0"/>
                <w:sz w:val="22"/>
                <w:szCs w:val="22"/>
              </w:rPr>
              <w:t xml:space="preserve"> Leader</w:t>
            </w:r>
          </w:p>
        </w:tc>
        <w:tc>
          <w:tcPr>
            <w:tcW w:w="78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10D509" w14:textId="787A0052" w:rsidR="00FB6C1E" w:rsidRPr="004A0629" w:rsidRDefault="000753EE" w:rsidP="00291C49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Dr Nayana B R</w:t>
            </w:r>
          </w:p>
        </w:tc>
      </w:tr>
    </w:tbl>
    <w:p w14:paraId="672A6659" w14:textId="77777777" w:rsidR="0081360A" w:rsidRPr="0081360A" w:rsidRDefault="0081360A" w:rsidP="0081360A">
      <w:pPr>
        <w:rPr>
          <w:vanish/>
        </w:rPr>
      </w:pPr>
    </w:p>
    <w:tbl>
      <w:tblPr>
        <w:tblpPr w:leftFromText="180" w:rightFromText="180" w:vertAnchor="page" w:horzAnchor="margin" w:tblpY="3721"/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432"/>
        <w:gridCol w:w="720"/>
        <w:gridCol w:w="1078"/>
        <w:gridCol w:w="1082"/>
      </w:tblGrid>
      <w:tr w:rsidR="00894171" w:rsidRPr="008473CE" w14:paraId="68195B40" w14:textId="77777777" w:rsidTr="00894171">
        <w:trPr>
          <w:cantSplit/>
          <w:trHeight w:val="20"/>
        </w:trPr>
        <w:tc>
          <w:tcPr>
            <w:tcW w:w="970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95F4CFD" w14:textId="77777777" w:rsidR="00894171" w:rsidRPr="00C27711" w:rsidRDefault="00894171" w:rsidP="00894171">
            <w:pPr>
              <w:pStyle w:val="Title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</w:p>
        </w:tc>
      </w:tr>
      <w:tr w:rsidR="00894171" w:rsidRPr="008473CE" w14:paraId="1CDF4050" w14:textId="77777777" w:rsidTr="00894171">
        <w:trPr>
          <w:cantSplit/>
          <w:trHeight w:val="20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2FCEA22F" w14:textId="77777777" w:rsidR="00894171" w:rsidRPr="00C27711" w:rsidRDefault="00894171" w:rsidP="00894171">
            <w:pPr>
              <w:pStyle w:val="Title"/>
              <w:ind w:left="113" w:right="113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Sections</w:t>
            </w:r>
          </w:p>
        </w:tc>
        <w:tc>
          <w:tcPr>
            <w:tcW w:w="6291" w:type="dxa"/>
            <w:gridSpan w:val="2"/>
            <w:vMerge w:val="restart"/>
            <w:vAlign w:val="center"/>
          </w:tcPr>
          <w:p w14:paraId="2530A930" w14:textId="77777777" w:rsidR="00894171" w:rsidRPr="00C27711" w:rsidRDefault="00894171" w:rsidP="00894171">
            <w:pPr>
              <w:pStyle w:val="Title"/>
              <w:ind w:left="190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sz w:val="20"/>
                <w:szCs w:val="20"/>
                <w:u w:val="none"/>
              </w:rPr>
              <w:t>Marking Scheme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6D74E2F" w14:textId="77777777" w:rsidR="00894171" w:rsidRPr="00C27711" w:rsidRDefault="00894171" w:rsidP="00894171">
            <w:pPr>
              <w:pStyle w:val="Title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Marks</w:t>
            </w:r>
          </w:p>
        </w:tc>
      </w:tr>
      <w:tr w:rsidR="00894171" w:rsidRPr="008473CE" w14:paraId="0EE5F439" w14:textId="77777777" w:rsidTr="00894171">
        <w:trPr>
          <w:cantSplit/>
          <w:trHeight w:val="20"/>
        </w:trPr>
        <w:tc>
          <w:tcPr>
            <w:tcW w:w="534" w:type="dxa"/>
            <w:vMerge/>
            <w:vAlign w:val="center"/>
          </w:tcPr>
          <w:p w14:paraId="3BB2EB5E" w14:textId="77777777" w:rsidR="00894171" w:rsidRPr="00C27711" w:rsidRDefault="00894171" w:rsidP="00894171">
            <w:pPr>
              <w:pStyle w:val="Title"/>
              <w:jc w:val="left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</w:p>
        </w:tc>
        <w:tc>
          <w:tcPr>
            <w:tcW w:w="6291" w:type="dxa"/>
            <w:gridSpan w:val="2"/>
            <w:vMerge/>
            <w:vAlign w:val="center"/>
          </w:tcPr>
          <w:p w14:paraId="59FC58BA" w14:textId="77777777" w:rsidR="00894171" w:rsidRPr="00C27711" w:rsidRDefault="00894171" w:rsidP="00894171">
            <w:pPr>
              <w:pStyle w:val="Title"/>
              <w:ind w:left="190"/>
              <w:rPr>
                <w:rFonts w:asciiTheme="minorHAnsi" w:hAnsiTheme="minorHAnsi" w:cs="Calibri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bottom w:val="double" w:sz="4" w:space="0" w:color="auto"/>
            </w:tcBorders>
            <w:textDirection w:val="btLr"/>
            <w:vAlign w:val="center"/>
          </w:tcPr>
          <w:p w14:paraId="40E4C0C5" w14:textId="77777777" w:rsidR="00894171" w:rsidRPr="00795104" w:rsidRDefault="00894171" w:rsidP="00894171">
            <w:pPr>
              <w:pStyle w:val="Title"/>
              <w:ind w:left="72"/>
              <w:rPr>
                <w:rFonts w:asciiTheme="minorHAnsi" w:hAnsiTheme="minorHAnsi" w:cs="Calibri"/>
                <w:bCs w:val="0"/>
                <w:sz w:val="14"/>
                <w:szCs w:val="20"/>
                <w:u w:val="none"/>
              </w:rPr>
            </w:pPr>
            <w:r w:rsidRPr="00795104">
              <w:rPr>
                <w:rFonts w:asciiTheme="minorHAnsi" w:hAnsiTheme="minorHAnsi" w:cs="Calibri"/>
                <w:bCs w:val="0"/>
                <w:sz w:val="14"/>
                <w:szCs w:val="20"/>
                <w:u w:val="none"/>
              </w:rPr>
              <w:t>Max Marks</w:t>
            </w:r>
          </w:p>
        </w:tc>
        <w:tc>
          <w:tcPr>
            <w:tcW w:w="1078" w:type="dxa"/>
            <w:tcBorders>
              <w:bottom w:val="double" w:sz="4" w:space="0" w:color="auto"/>
            </w:tcBorders>
            <w:vAlign w:val="center"/>
          </w:tcPr>
          <w:p w14:paraId="22C4204F" w14:textId="77777777" w:rsidR="00894171" w:rsidRPr="00C27711" w:rsidRDefault="00894171" w:rsidP="00894171">
            <w:pPr>
              <w:pStyle w:val="Title"/>
              <w:ind w:left="72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 w:rsidRPr="00C27711"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 xml:space="preserve">First Examiner </w:t>
            </w:r>
          </w:p>
        </w:tc>
        <w:tc>
          <w:tcPr>
            <w:tcW w:w="108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91828E6" w14:textId="77777777" w:rsidR="00894171" w:rsidRPr="001778A2" w:rsidRDefault="00894171" w:rsidP="00894171">
            <w:pPr>
              <w:pStyle w:val="Title"/>
              <w:jc w:val="left"/>
              <w:rPr>
                <w:rFonts w:asciiTheme="minorHAnsi" w:hAnsiTheme="minorHAnsi" w:cs="Calibri"/>
                <w:bCs w:val="0"/>
                <w:sz w:val="18"/>
                <w:szCs w:val="20"/>
                <w:u w:val="none"/>
              </w:rPr>
            </w:pPr>
            <w:r w:rsidRPr="001778A2">
              <w:rPr>
                <w:rFonts w:asciiTheme="minorHAnsi" w:hAnsiTheme="minorHAnsi" w:cs="Calibri"/>
                <w:bCs w:val="0"/>
                <w:sz w:val="18"/>
                <w:szCs w:val="20"/>
                <w:u w:val="none"/>
              </w:rPr>
              <w:t xml:space="preserve">Moderator </w:t>
            </w:r>
          </w:p>
        </w:tc>
      </w:tr>
      <w:tr w:rsidR="00894171" w:rsidRPr="008473CE" w14:paraId="39788B2A" w14:textId="77777777" w:rsidTr="00894171">
        <w:trPr>
          <w:cantSplit/>
          <w:trHeight w:val="2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26D6DB11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Question 1</w:t>
            </w:r>
          </w:p>
        </w:tc>
        <w:tc>
          <w:tcPr>
            <w:tcW w:w="917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9EE309" w14:textId="77777777" w:rsidR="00894171" w:rsidRPr="00C27711" w:rsidRDefault="00894171" w:rsidP="00894171">
            <w:pPr>
              <w:pStyle w:val="Title"/>
              <w:spacing w:line="276" w:lineRule="auto"/>
              <w:jc w:val="left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1B97A03F" w14:textId="77777777" w:rsidTr="00894171">
        <w:trPr>
          <w:cantSplit/>
          <w:trHeight w:val="20"/>
        </w:trPr>
        <w:tc>
          <w:tcPr>
            <w:tcW w:w="534" w:type="dxa"/>
            <w:vMerge/>
            <w:vAlign w:val="center"/>
          </w:tcPr>
          <w:p w14:paraId="607F9B41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A73F404" w14:textId="77777777" w:rsidR="00894171" w:rsidRPr="007E2F89" w:rsidRDefault="00894171" w:rsidP="00894171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1.</w:t>
            </w:r>
            <w:r w:rsidRPr="007E2F89">
              <w:rPr>
                <w:rFonts w:asciiTheme="minorHAnsi" w:hAnsiTheme="minorHAnsi" w:cs="Calibri"/>
                <w:b/>
                <w:sz w:val="20"/>
                <w:szCs w:val="20"/>
              </w:rPr>
              <w:t>1</w:t>
            </w:r>
          </w:p>
        </w:tc>
        <w:tc>
          <w:tcPr>
            <w:tcW w:w="5432" w:type="dxa"/>
            <w:vAlign w:val="center"/>
          </w:tcPr>
          <w:p w14:paraId="6D650A67" w14:textId="1C1F1EF0" w:rsidR="00894171" w:rsidRPr="0056682F" w:rsidRDefault="00453966" w:rsidP="00894171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Consider a classification dataset and demonstrate the concept of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underfit</w:t>
            </w:r>
            <w:bookmarkStart w:id="0" w:name="_GoBack"/>
            <w:bookmarkEnd w:id="0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ting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and overfitting along with bias Vs Variance trade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off’s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with necessary visualizations</w:t>
            </w:r>
          </w:p>
        </w:tc>
        <w:tc>
          <w:tcPr>
            <w:tcW w:w="720" w:type="dxa"/>
            <w:vAlign w:val="center"/>
          </w:tcPr>
          <w:p w14:paraId="584D0029" w14:textId="26650742" w:rsidR="00894171" w:rsidRPr="00D7316F" w:rsidRDefault="00453966" w:rsidP="00894171">
            <w:pPr>
              <w:spacing w:line="276" w:lineRule="auto"/>
              <w:jc w:val="center"/>
              <w:rPr>
                <w:rFonts w:asciiTheme="minorHAnsi" w:hAnsiTheme="minorHAnsi" w:cs="Calibri"/>
                <w:b/>
                <w:bCs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szCs w:val="22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1D0C10B8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72EA24ED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7071C8B9" w14:textId="77777777" w:rsidTr="00894171">
        <w:trPr>
          <w:cantSplit/>
          <w:trHeight w:val="20"/>
        </w:trPr>
        <w:tc>
          <w:tcPr>
            <w:tcW w:w="534" w:type="dxa"/>
            <w:vMerge/>
            <w:vAlign w:val="center"/>
          </w:tcPr>
          <w:p w14:paraId="22EB4603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6E9B29D" w14:textId="77777777" w:rsidR="00894171" w:rsidRPr="007E2F89" w:rsidRDefault="00894171" w:rsidP="00894171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1.</w:t>
            </w:r>
            <w:r w:rsidRPr="007E2F89">
              <w:rPr>
                <w:rFonts w:asciiTheme="minorHAnsi" w:hAnsiTheme="minorHAnsi" w:cs="Calibri"/>
                <w:b/>
                <w:sz w:val="20"/>
                <w:szCs w:val="20"/>
              </w:rPr>
              <w:t>2</w:t>
            </w:r>
          </w:p>
        </w:tc>
        <w:tc>
          <w:tcPr>
            <w:tcW w:w="5432" w:type="dxa"/>
            <w:vAlign w:val="center"/>
          </w:tcPr>
          <w:p w14:paraId="3E75FC7D" w14:textId="1BDBCE01" w:rsidR="00894171" w:rsidRPr="00C27711" w:rsidRDefault="00453966" w:rsidP="00894171">
            <w:pPr>
              <w:pStyle w:val="ListParagraph"/>
              <w:spacing w:after="0" w:line="240" w:lineRule="auto"/>
              <w:ind w:left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Consider a regression dataset and perform </w:t>
            </w:r>
            <w:proofErr w:type="spellStart"/>
            <w:r>
              <w:rPr>
                <w:color w:val="000000" w:themeColor="text1"/>
                <w:lang w:val="en-US"/>
              </w:rPr>
              <w:t>Baysian</w:t>
            </w:r>
            <w:proofErr w:type="spellEnd"/>
            <w:r>
              <w:rPr>
                <w:color w:val="000000" w:themeColor="text1"/>
                <w:lang w:val="en-US"/>
              </w:rPr>
              <w:t xml:space="preserve"> regression or Gaussian regression (as per the data trend requirement) and demonstrate how LS regularization is leveraging the performance.</w:t>
            </w:r>
          </w:p>
        </w:tc>
        <w:tc>
          <w:tcPr>
            <w:tcW w:w="720" w:type="dxa"/>
            <w:vAlign w:val="center"/>
          </w:tcPr>
          <w:p w14:paraId="4F641DE0" w14:textId="7315F6A3" w:rsidR="00894171" w:rsidRPr="00D7316F" w:rsidRDefault="00493545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4EDB0BBE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445E4B0B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1150F884" w14:textId="77777777" w:rsidTr="00894171">
        <w:trPr>
          <w:cantSplit/>
          <w:trHeight w:val="20"/>
        </w:trPr>
        <w:tc>
          <w:tcPr>
            <w:tcW w:w="534" w:type="dxa"/>
            <w:vMerge/>
            <w:vAlign w:val="center"/>
          </w:tcPr>
          <w:p w14:paraId="582E5858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4FFFA9E" w14:textId="77777777" w:rsidR="00894171" w:rsidRPr="007E2F89" w:rsidRDefault="00894171" w:rsidP="00894171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1.3</w:t>
            </w:r>
          </w:p>
        </w:tc>
        <w:tc>
          <w:tcPr>
            <w:tcW w:w="5432" w:type="dxa"/>
            <w:vAlign w:val="center"/>
          </w:tcPr>
          <w:p w14:paraId="6B3E4049" w14:textId="590C382A" w:rsidR="00894171" w:rsidRPr="00C27711" w:rsidRDefault="00493545" w:rsidP="00894171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Summarize your observations and learnings from the above 2 implementations</w:t>
            </w:r>
          </w:p>
        </w:tc>
        <w:tc>
          <w:tcPr>
            <w:tcW w:w="720" w:type="dxa"/>
            <w:vAlign w:val="center"/>
          </w:tcPr>
          <w:p w14:paraId="4E3515E6" w14:textId="56E70A89" w:rsidR="00894171" w:rsidRPr="00D7316F" w:rsidRDefault="00234728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6595E940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43222E24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5ADF9FE2" w14:textId="77777777" w:rsidTr="00894171">
        <w:trPr>
          <w:cantSplit/>
          <w:trHeight w:val="20"/>
        </w:trPr>
        <w:tc>
          <w:tcPr>
            <w:tcW w:w="534" w:type="dxa"/>
            <w:vMerge/>
            <w:vAlign w:val="center"/>
          </w:tcPr>
          <w:p w14:paraId="6A5AA6D5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2BF3323" w14:textId="21106D05" w:rsidR="00894171" w:rsidRDefault="00894171" w:rsidP="00894171">
            <w:pPr>
              <w:pStyle w:val="ListParagraph"/>
              <w:shd w:val="clear" w:color="auto" w:fill="FFFFFF"/>
              <w:spacing w:after="0" w:line="240" w:lineRule="auto"/>
              <w:ind w:left="0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5432" w:type="dxa"/>
            <w:vAlign w:val="center"/>
          </w:tcPr>
          <w:p w14:paraId="6C19A5EC" w14:textId="5D284D52" w:rsidR="00894171" w:rsidRDefault="00894171" w:rsidP="00894171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2EFF3144" w14:textId="2CA3C02E" w:rsidR="00894171" w:rsidRPr="00D7316F" w:rsidRDefault="00894171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0F11D227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39B7CA7B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70CF39B8" w14:textId="77777777" w:rsidTr="00894171">
        <w:trPr>
          <w:cantSplit/>
          <w:trHeight w:val="20"/>
        </w:trPr>
        <w:tc>
          <w:tcPr>
            <w:tcW w:w="534" w:type="dxa"/>
            <w:vMerge/>
            <w:vAlign w:val="center"/>
          </w:tcPr>
          <w:p w14:paraId="50057AB7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D41A19B" w14:textId="77777777" w:rsidR="00894171" w:rsidRPr="00C27711" w:rsidRDefault="00894171" w:rsidP="00894171">
            <w:pPr>
              <w:tabs>
                <w:tab w:val="left" w:pos="1455"/>
              </w:tabs>
              <w:spacing w:line="276" w:lineRule="auto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43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E1C36C" w14:textId="77777777" w:rsidR="00894171" w:rsidRPr="00C27711" w:rsidRDefault="00894171" w:rsidP="00894171">
            <w:pPr>
              <w:tabs>
                <w:tab w:val="num" w:pos="810"/>
              </w:tabs>
              <w:spacing w:line="276" w:lineRule="auto"/>
              <w:jc w:val="right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Question 1</w:t>
            </w:r>
            <w:r w:rsidRPr="00C27711">
              <w:rPr>
                <w:rFonts w:asciiTheme="minorHAnsi" w:hAnsiTheme="minorHAnsi" w:cs="Calibri"/>
                <w:b/>
                <w:sz w:val="20"/>
                <w:szCs w:val="20"/>
              </w:rPr>
              <w:t xml:space="preserve"> Max Marks</w:t>
            </w:r>
          </w:p>
        </w:tc>
        <w:tc>
          <w:tcPr>
            <w:tcW w:w="720" w:type="dxa"/>
            <w:vAlign w:val="center"/>
          </w:tcPr>
          <w:p w14:paraId="4512F9D9" w14:textId="2DF4CF09" w:rsidR="00894171" w:rsidRPr="00C27711" w:rsidRDefault="00234728" w:rsidP="0089417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25</w:t>
            </w:r>
          </w:p>
        </w:tc>
        <w:tc>
          <w:tcPr>
            <w:tcW w:w="1078" w:type="dxa"/>
            <w:vAlign w:val="center"/>
          </w:tcPr>
          <w:p w14:paraId="0407DE17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3CDFCD2E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327E6F1B" w14:textId="77777777" w:rsidTr="00894171">
        <w:trPr>
          <w:cantSplit/>
          <w:trHeight w:val="2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58E64A25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Question 2</w:t>
            </w:r>
          </w:p>
        </w:tc>
        <w:tc>
          <w:tcPr>
            <w:tcW w:w="917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B7427D" w14:textId="77777777" w:rsidR="00894171" w:rsidRPr="00C27711" w:rsidRDefault="00894171" w:rsidP="00894171">
            <w:pPr>
              <w:pStyle w:val="Title"/>
              <w:spacing w:line="276" w:lineRule="auto"/>
              <w:jc w:val="left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2341E5A6" w14:textId="77777777" w:rsidTr="00894171">
        <w:trPr>
          <w:cantSplit/>
          <w:trHeight w:val="20"/>
        </w:trPr>
        <w:tc>
          <w:tcPr>
            <w:tcW w:w="534" w:type="dxa"/>
            <w:vMerge/>
            <w:textDirection w:val="btLr"/>
            <w:vAlign w:val="center"/>
          </w:tcPr>
          <w:p w14:paraId="37793367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FB5D308" w14:textId="77777777" w:rsidR="00894171" w:rsidRPr="007E2F89" w:rsidRDefault="00894171" w:rsidP="00894171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2</w:t>
            </w:r>
            <w:r w:rsidRPr="007E2F89">
              <w:rPr>
                <w:rFonts w:asciiTheme="minorHAnsi" w:hAnsiTheme="minorHAnsi" w:cs="Calibri"/>
                <w:b/>
                <w:sz w:val="20"/>
                <w:szCs w:val="20"/>
              </w:rPr>
              <w:t>.1</w:t>
            </w:r>
          </w:p>
        </w:tc>
        <w:tc>
          <w:tcPr>
            <w:tcW w:w="5432" w:type="dxa"/>
            <w:vAlign w:val="center"/>
          </w:tcPr>
          <w:p w14:paraId="3D6DA0DD" w14:textId="69797101" w:rsidR="00894171" w:rsidRPr="00493545" w:rsidRDefault="00493545" w:rsidP="00894171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Consider a classification/regression dataset and implement SVM in different modes and illustrate the happenings</w:t>
            </w:r>
          </w:p>
        </w:tc>
        <w:tc>
          <w:tcPr>
            <w:tcW w:w="720" w:type="dxa"/>
            <w:vAlign w:val="center"/>
          </w:tcPr>
          <w:p w14:paraId="31C118A6" w14:textId="60EDCD71" w:rsidR="00894171" w:rsidRPr="00D7316F" w:rsidRDefault="000A69DA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57DB7464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190D033C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5423FF01" w14:textId="77777777" w:rsidTr="00894171">
        <w:trPr>
          <w:cantSplit/>
          <w:trHeight w:val="20"/>
        </w:trPr>
        <w:tc>
          <w:tcPr>
            <w:tcW w:w="534" w:type="dxa"/>
            <w:vMerge/>
            <w:textDirection w:val="btLr"/>
            <w:vAlign w:val="center"/>
          </w:tcPr>
          <w:p w14:paraId="3213C468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3B629EFA" w14:textId="77777777" w:rsidR="00894171" w:rsidRPr="007E2F89" w:rsidRDefault="00894171" w:rsidP="00894171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2</w:t>
            </w:r>
            <w:r w:rsidRPr="007E2F89">
              <w:rPr>
                <w:rFonts w:asciiTheme="minorHAnsi" w:hAnsiTheme="minorHAnsi" w:cs="Calibri"/>
                <w:b/>
                <w:sz w:val="20"/>
                <w:szCs w:val="20"/>
              </w:rPr>
              <w:t>.2</w:t>
            </w:r>
          </w:p>
        </w:tc>
        <w:tc>
          <w:tcPr>
            <w:tcW w:w="5432" w:type="dxa"/>
            <w:vAlign w:val="center"/>
          </w:tcPr>
          <w:p w14:paraId="5179A473" w14:textId="1E4DBFE2" w:rsidR="00894171" w:rsidRPr="00373983" w:rsidRDefault="00493545" w:rsidP="00894171">
            <w:pPr>
              <w:pStyle w:val="ListParagraph"/>
              <w:shd w:val="clear" w:color="auto" w:fill="FFFFFF"/>
              <w:spacing w:after="0" w:line="240" w:lineRule="auto"/>
              <w:ind w:left="0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Provide an comparative analysis of dimensionality reduction by PCA, FDA, MDA and LLE on a suitable dataset</w:t>
            </w:r>
          </w:p>
        </w:tc>
        <w:tc>
          <w:tcPr>
            <w:tcW w:w="720" w:type="dxa"/>
            <w:vAlign w:val="center"/>
          </w:tcPr>
          <w:p w14:paraId="42A6C27E" w14:textId="0165FAFC" w:rsidR="00894171" w:rsidRPr="00D7316F" w:rsidRDefault="000A69DA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12803923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5C1CB3A1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646744AE" w14:textId="77777777" w:rsidTr="00894171">
        <w:trPr>
          <w:cantSplit/>
          <w:trHeight w:val="20"/>
        </w:trPr>
        <w:tc>
          <w:tcPr>
            <w:tcW w:w="534" w:type="dxa"/>
            <w:vMerge/>
            <w:textDirection w:val="btLr"/>
            <w:vAlign w:val="center"/>
          </w:tcPr>
          <w:p w14:paraId="03FAA933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239C937" w14:textId="77777777" w:rsidR="00894171" w:rsidRDefault="00894171" w:rsidP="00894171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2.3</w:t>
            </w:r>
          </w:p>
        </w:tc>
        <w:tc>
          <w:tcPr>
            <w:tcW w:w="5432" w:type="dxa"/>
            <w:vAlign w:val="center"/>
          </w:tcPr>
          <w:p w14:paraId="3DE92BF5" w14:textId="4864254F" w:rsidR="00894171" w:rsidRPr="00373983" w:rsidRDefault="000A69DA" w:rsidP="00894171">
            <w:pPr>
              <w:pStyle w:val="ListParagraph"/>
              <w:shd w:val="clear" w:color="auto" w:fill="FFFFFF"/>
              <w:spacing w:after="0" w:line="240" w:lineRule="auto"/>
              <w:ind w:left="0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Summarize your observations and learnings from the above 2 implementations</w:t>
            </w:r>
          </w:p>
        </w:tc>
        <w:tc>
          <w:tcPr>
            <w:tcW w:w="720" w:type="dxa"/>
            <w:vAlign w:val="center"/>
          </w:tcPr>
          <w:p w14:paraId="35481BD7" w14:textId="7A7ED499" w:rsidR="00894171" w:rsidRPr="00D7316F" w:rsidRDefault="00234728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2A60C5AC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5D8C24A9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2BB3119E" w14:textId="77777777" w:rsidTr="00894171">
        <w:trPr>
          <w:cantSplit/>
          <w:trHeight w:val="20"/>
        </w:trPr>
        <w:tc>
          <w:tcPr>
            <w:tcW w:w="534" w:type="dxa"/>
            <w:vMerge/>
            <w:textDirection w:val="btLr"/>
            <w:vAlign w:val="center"/>
          </w:tcPr>
          <w:p w14:paraId="68C2A684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E7B17F5" w14:textId="0C3C4020" w:rsidR="00894171" w:rsidRDefault="00894171" w:rsidP="00894171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5432" w:type="dxa"/>
            <w:vAlign w:val="center"/>
          </w:tcPr>
          <w:p w14:paraId="2A5B1DCB" w14:textId="4539F8E7" w:rsidR="00894171" w:rsidRPr="00EA5EB5" w:rsidRDefault="00894171" w:rsidP="00894171">
            <w:pPr>
              <w:shd w:val="clear" w:color="auto" w:fill="F9F9F9"/>
              <w:rPr>
                <w:rFonts w:ascii="Helvetica" w:hAnsi="Helvetica" w:cs="Helvetica"/>
                <w:color w:val="333333"/>
                <w:sz w:val="19"/>
                <w:szCs w:val="19"/>
                <w:lang w:val="en-IN" w:eastAsia="en-IN"/>
              </w:rPr>
            </w:pPr>
          </w:p>
        </w:tc>
        <w:tc>
          <w:tcPr>
            <w:tcW w:w="720" w:type="dxa"/>
            <w:vAlign w:val="center"/>
          </w:tcPr>
          <w:p w14:paraId="0492B5DD" w14:textId="405A3B16" w:rsidR="00894171" w:rsidRPr="00D7316F" w:rsidRDefault="00894171" w:rsidP="00894171">
            <w:pPr>
              <w:spacing w:line="276" w:lineRule="auto"/>
              <w:contextualSpacing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14:paraId="0B578CD8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right w:val="double" w:sz="4" w:space="0" w:color="auto"/>
            </w:tcBorders>
            <w:vAlign w:val="center"/>
          </w:tcPr>
          <w:p w14:paraId="38C2FEBB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71D1AC55" w14:textId="77777777" w:rsidTr="00894171">
        <w:trPr>
          <w:cantSplit/>
          <w:trHeight w:val="20"/>
        </w:trPr>
        <w:tc>
          <w:tcPr>
            <w:tcW w:w="534" w:type="dxa"/>
            <w:vMerge/>
            <w:textDirection w:val="btLr"/>
            <w:vAlign w:val="center"/>
          </w:tcPr>
          <w:p w14:paraId="0FB7B165" w14:textId="77777777" w:rsidR="00894171" w:rsidRPr="00C27711" w:rsidRDefault="00894171" w:rsidP="0089417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51D1EC0" w14:textId="77777777" w:rsidR="00894171" w:rsidRPr="00C27711" w:rsidRDefault="00894171" w:rsidP="00894171">
            <w:pPr>
              <w:tabs>
                <w:tab w:val="left" w:pos="1455"/>
              </w:tabs>
              <w:spacing w:line="276" w:lineRule="auto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543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3161ED" w14:textId="77777777" w:rsidR="00894171" w:rsidRPr="00C27711" w:rsidRDefault="00894171" w:rsidP="00894171">
            <w:pPr>
              <w:spacing w:line="276" w:lineRule="auto"/>
              <w:contextualSpacing/>
              <w:jc w:val="right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 xml:space="preserve">Question 2 </w:t>
            </w:r>
            <w:r w:rsidRPr="00C27711">
              <w:rPr>
                <w:rFonts w:asciiTheme="minorHAnsi" w:hAnsiTheme="minorHAnsi" w:cs="Calibri"/>
                <w:b/>
                <w:sz w:val="20"/>
                <w:szCs w:val="20"/>
              </w:rPr>
              <w:t>Max Marks</w:t>
            </w:r>
          </w:p>
        </w:tc>
        <w:tc>
          <w:tcPr>
            <w:tcW w:w="72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6868117" w14:textId="4A2ACA6C" w:rsidR="00894171" w:rsidRPr="00C27711" w:rsidRDefault="00234728" w:rsidP="00894171">
            <w:pPr>
              <w:spacing w:line="276" w:lineRule="auto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t>25</w:t>
            </w:r>
          </w:p>
        </w:tc>
        <w:tc>
          <w:tcPr>
            <w:tcW w:w="107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113077A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212AF09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894171" w:rsidRPr="008473CE" w14:paraId="4A43A584" w14:textId="77777777" w:rsidTr="00894171">
        <w:trPr>
          <w:cantSplit/>
          <w:trHeight w:val="20"/>
        </w:trPr>
        <w:tc>
          <w:tcPr>
            <w:tcW w:w="682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3CD1E56" w14:textId="77777777" w:rsidR="00894171" w:rsidRPr="00C27711" w:rsidRDefault="00894171" w:rsidP="00894171">
            <w:pPr>
              <w:tabs>
                <w:tab w:val="num" w:pos="1800"/>
              </w:tabs>
              <w:spacing w:line="276" w:lineRule="auto"/>
              <w:jc w:val="right"/>
              <w:rPr>
                <w:rFonts w:asciiTheme="minorHAnsi" w:hAnsiTheme="minorHAnsi" w:cs="Calibri"/>
                <w:sz w:val="20"/>
                <w:szCs w:val="20"/>
              </w:rPr>
            </w:pPr>
            <w:r w:rsidRPr="00C27711">
              <w:rPr>
                <w:rFonts w:asciiTheme="minorHAnsi" w:hAnsiTheme="minorHAnsi" w:cs="Calibri"/>
                <w:b/>
                <w:sz w:val="20"/>
                <w:szCs w:val="20"/>
              </w:rPr>
              <w:t>Total Assignment Marks</w:t>
            </w:r>
          </w:p>
        </w:tc>
        <w:tc>
          <w:tcPr>
            <w:tcW w:w="7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F117A9F" w14:textId="66A46A79" w:rsidR="00894171" w:rsidRPr="00C27711" w:rsidRDefault="00234728" w:rsidP="00894171">
            <w:pPr>
              <w:pStyle w:val="Title"/>
              <w:spacing w:line="276" w:lineRule="auto"/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0"/>
                <w:szCs w:val="20"/>
                <w:u w:val="none"/>
              </w:rPr>
              <w:t>50</w:t>
            </w:r>
          </w:p>
        </w:tc>
        <w:tc>
          <w:tcPr>
            <w:tcW w:w="107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C99F424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  <w:tc>
          <w:tcPr>
            <w:tcW w:w="108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37BC67" w14:textId="77777777" w:rsidR="00894171" w:rsidRPr="00C27711" w:rsidRDefault="00894171" w:rsidP="00894171">
            <w:pPr>
              <w:pStyle w:val="Title"/>
              <w:spacing w:line="276" w:lineRule="auto"/>
              <w:rPr>
                <w:rFonts w:asciiTheme="minorHAnsi" w:hAnsiTheme="minorHAnsi" w:cs="Calibri"/>
                <w:b w:val="0"/>
                <w:bCs w:val="0"/>
                <w:sz w:val="20"/>
                <w:szCs w:val="20"/>
                <w:u w:val="none"/>
              </w:rPr>
            </w:pPr>
          </w:p>
        </w:tc>
      </w:tr>
    </w:tbl>
    <w:tbl>
      <w:tblPr>
        <w:tblpPr w:leftFromText="180" w:rightFromText="180" w:vertAnchor="page" w:horzAnchor="margin" w:tblpY="11659"/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"/>
        <w:gridCol w:w="1046"/>
        <w:gridCol w:w="1204"/>
        <w:gridCol w:w="1170"/>
        <w:gridCol w:w="222"/>
        <w:gridCol w:w="1701"/>
        <w:gridCol w:w="417"/>
        <w:gridCol w:w="1170"/>
        <w:gridCol w:w="2775"/>
        <w:gridCol w:w="15"/>
      </w:tblGrid>
      <w:tr w:rsidR="00894171" w:rsidRPr="004A0629" w14:paraId="2CB442AC" w14:textId="77777777" w:rsidTr="000A69DA">
        <w:trPr>
          <w:gridAfter w:val="1"/>
          <w:wAfter w:w="15" w:type="dxa"/>
          <w:trHeight w:val="253"/>
        </w:trPr>
        <w:tc>
          <w:tcPr>
            <w:tcW w:w="9715" w:type="dxa"/>
            <w:gridSpan w:val="9"/>
          </w:tcPr>
          <w:p w14:paraId="79C243E9" w14:textId="77777777" w:rsidR="00894171" w:rsidRPr="004A0629" w:rsidRDefault="00894171" w:rsidP="000A69DA">
            <w:pPr>
              <w:pStyle w:val="Heading1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Assignment</w:t>
            </w:r>
          </w:p>
        </w:tc>
      </w:tr>
      <w:tr w:rsidR="00894171" w:rsidRPr="004A0629" w14:paraId="24BCD59C" w14:textId="77777777" w:rsidTr="000A69DA">
        <w:trPr>
          <w:gridAfter w:val="1"/>
          <w:wAfter w:w="15" w:type="dxa"/>
          <w:trHeight w:val="590"/>
        </w:trPr>
        <w:tc>
          <w:tcPr>
            <w:tcW w:w="1056" w:type="dxa"/>
            <w:gridSpan w:val="2"/>
            <w:tcBorders>
              <w:right w:val="single" w:sz="4" w:space="0" w:color="auto"/>
            </w:tcBorders>
            <w:vAlign w:val="center"/>
          </w:tcPr>
          <w:p w14:paraId="1A6E923C" w14:textId="77777777" w:rsidR="00894171" w:rsidRPr="004A0629" w:rsidRDefault="00894171" w:rsidP="000A69DA">
            <w:pPr>
              <w:pStyle w:val="Heading1"/>
              <w:jc w:val="both"/>
              <w:rPr>
                <w:rFonts w:ascii="Calibri" w:hAnsi="Calibri" w:cs="Calibri"/>
                <w:sz w:val="20"/>
              </w:rPr>
            </w:pPr>
            <w:r w:rsidRPr="004A0629">
              <w:rPr>
                <w:rFonts w:ascii="Calibri" w:hAnsi="Calibri" w:cs="Calibri"/>
                <w:sz w:val="20"/>
              </w:rPr>
              <w:t>Reg.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 w:rsidRPr="004A0629">
              <w:rPr>
                <w:rFonts w:ascii="Calibri" w:hAnsi="Calibri" w:cs="Calibri"/>
                <w:sz w:val="20"/>
              </w:rPr>
              <w:t>No.</w:t>
            </w:r>
          </w:p>
        </w:tc>
        <w:tc>
          <w:tcPr>
            <w:tcW w:w="259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CC1CB" w14:textId="77777777" w:rsidR="00894171" w:rsidRPr="004A0629" w:rsidRDefault="00894171" w:rsidP="000A69DA">
            <w:pPr>
              <w:pStyle w:val="Heading1"/>
              <w:jc w:val="left"/>
              <w:rPr>
                <w:rFonts w:ascii="Calibri" w:hAnsi="Calibri" w:cs="Calibri"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352D9" w14:textId="77777777" w:rsidR="00894171" w:rsidRPr="004A0629" w:rsidRDefault="00894171" w:rsidP="000A69DA">
            <w:pPr>
              <w:pStyle w:val="Heading1"/>
              <w:rPr>
                <w:rFonts w:ascii="Calibri" w:hAnsi="Calibri" w:cs="Calibri"/>
                <w:sz w:val="20"/>
              </w:rPr>
            </w:pPr>
            <w:r w:rsidRPr="004A0629">
              <w:rPr>
                <w:rFonts w:ascii="Calibri" w:hAnsi="Calibri" w:cs="Calibri"/>
                <w:sz w:val="20"/>
              </w:rPr>
              <w:t>Name of Student</w:t>
            </w:r>
          </w:p>
        </w:tc>
        <w:tc>
          <w:tcPr>
            <w:tcW w:w="4362" w:type="dxa"/>
            <w:gridSpan w:val="3"/>
            <w:tcBorders>
              <w:left w:val="single" w:sz="4" w:space="0" w:color="auto"/>
            </w:tcBorders>
            <w:vAlign w:val="center"/>
          </w:tcPr>
          <w:p w14:paraId="751E4152" w14:textId="77777777" w:rsidR="00894171" w:rsidRPr="004A0629" w:rsidRDefault="00894171" w:rsidP="000A69DA">
            <w:pPr>
              <w:pStyle w:val="Heading1"/>
              <w:jc w:val="left"/>
              <w:rPr>
                <w:rFonts w:ascii="Calibri" w:hAnsi="Calibri" w:cs="Calibri"/>
                <w:sz w:val="20"/>
              </w:rPr>
            </w:pPr>
          </w:p>
        </w:tc>
      </w:tr>
      <w:tr w:rsidR="00894171" w:rsidRPr="009D603F" w14:paraId="0264598B" w14:textId="77777777" w:rsidTr="000A69DA">
        <w:trPr>
          <w:gridBefore w:val="1"/>
          <w:wBefore w:w="10" w:type="dxa"/>
          <w:trHeight w:val="237"/>
        </w:trPr>
        <w:tc>
          <w:tcPr>
            <w:tcW w:w="9720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B5B8E05" w14:textId="77777777" w:rsidR="00894171" w:rsidRPr="00C92FB8" w:rsidRDefault="00894171" w:rsidP="000A69DA">
            <w:pPr>
              <w:jc w:val="center"/>
              <w:rPr>
                <w:rFonts w:ascii="Calibri" w:hAnsi="Calibri" w:cs="Calibri"/>
                <w:b/>
              </w:rPr>
            </w:pPr>
            <w:r>
              <w:br w:type="page"/>
            </w:r>
            <w:r w:rsidRPr="009D603F">
              <w:rPr>
                <w:rFonts w:ascii="Calibri" w:hAnsi="Calibri" w:cs="Calibri"/>
                <w:b/>
              </w:rPr>
              <w:t>Course Marks Tabulation</w:t>
            </w:r>
          </w:p>
        </w:tc>
      </w:tr>
      <w:tr w:rsidR="00894171" w:rsidRPr="009D603F" w14:paraId="383C7A35" w14:textId="77777777" w:rsidTr="000A69DA">
        <w:trPr>
          <w:gridBefore w:val="1"/>
          <w:wBefore w:w="10" w:type="dxa"/>
          <w:trHeight w:val="314"/>
        </w:trPr>
        <w:tc>
          <w:tcPr>
            <w:tcW w:w="2250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E98F" w14:textId="77777777" w:rsidR="00894171" w:rsidRPr="00795104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795104">
              <w:rPr>
                <w:rFonts w:ascii="Calibri" w:hAnsi="Calibri" w:cs="Calibri"/>
                <w:b/>
                <w:sz w:val="20"/>
              </w:rPr>
              <w:t>Component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BF867" w14:textId="77777777" w:rsidR="00894171" w:rsidRPr="009D603F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57603" w14:textId="77777777" w:rsidR="00894171" w:rsidRPr="009D603F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</w:tcPr>
          <w:p w14:paraId="6F8D2ED3" w14:textId="77777777" w:rsidR="00894171" w:rsidRPr="009D603F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Moderator</w:t>
            </w:r>
          </w:p>
        </w:tc>
        <w:tc>
          <w:tcPr>
            <w:tcW w:w="2790" w:type="dxa"/>
            <w:gridSpan w:val="2"/>
            <w:tcBorders>
              <w:right w:val="double" w:sz="4" w:space="0" w:color="auto"/>
            </w:tcBorders>
            <w:vAlign w:val="center"/>
          </w:tcPr>
          <w:p w14:paraId="164A3769" w14:textId="77777777" w:rsidR="00894171" w:rsidRPr="009D603F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894171" w:rsidRPr="009D603F" w14:paraId="1842BE56" w14:textId="77777777" w:rsidTr="000A69DA">
        <w:trPr>
          <w:gridBefore w:val="1"/>
          <w:wBefore w:w="10" w:type="dxa"/>
          <w:trHeight w:val="395"/>
        </w:trPr>
        <w:tc>
          <w:tcPr>
            <w:tcW w:w="2250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3290C8A" w14:textId="77777777" w:rsidR="00894171" w:rsidRPr="00795104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795104">
              <w:rPr>
                <w:rFonts w:ascii="Calibri" w:hAnsi="Calibri" w:cs="Calibri"/>
                <w:b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2AFF8" w14:textId="77777777" w:rsidR="00894171" w:rsidRPr="009D603F" w:rsidRDefault="00894171" w:rsidP="000A69DA">
            <w:pPr>
              <w:jc w:val="center"/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B5B2E3" w14:textId="77777777" w:rsidR="00894171" w:rsidRPr="009D603F" w:rsidRDefault="00894171" w:rsidP="000A69DA">
            <w:pPr>
              <w:spacing w:before="40" w:after="4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14:paraId="469C6743" w14:textId="77777777" w:rsidR="00894171" w:rsidRPr="009D603F" w:rsidRDefault="00894171" w:rsidP="000A69DA">
            <w:pPr>
              <w:jc w:val="center"/>
            </w:pPr>
          </w:p>
        </w:tc>
        <w:tc>
          <w:tcPr>
            <w:tcW w:w="2790" w:type="dxa"/>
            <w:gridSpan w:val="2"/>
            <w:tcBorders>
              <w:right w:val="double" w:sz="4" w:space="0" w:color="auto"/>
            </w:tcBorders>
            <w:vAlign w:val="center"/>
          </w:tcPr>
          <w:p w14:paraId="7932430A" w14:textId="77777777" w:rsidR="00894171" w:rsidRPr="009D603F" w:rsidRDefault="00894171" w:rsidP="000A69DA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894171" w:rsidRPr="009D603F" w14:paraId="469470A3" w14:textId="77777777" w:rsidTr="000A69DA">
        <w:trPr>
          <w:gridBefore w:val="1"/>
          <w:wBefore w:w="10" w:type="dxa"/>
          <w:trHeight w:val="395"/>
        </w:trPr>
        <w:tc>
          <w:tcPr>
            <w:tcW w:w="22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8CABB4" w14:textId="77777777" w:rsidR="00894171" w:rsidRPr="00795104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795104">
              <w:rPr>
                <w:rFonts w:ascii="Calibri" w:hAnsi="Calibri" w:cs="Calibri"/>
                <w:b/>
                <w:sz w:val="20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A3F6A6" w14:textId="77777777" w:rsidR="00894171" w:rsidRPr="009D603F" w:rsidRDefault="00894171" w:rsidP="000A69DA">
            <w:pPr>
              <w:jc w:val="center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3A2B79" w14:textId="77777777" w:rsidR="00894171" w:rsidRPr="009D603F" w:rsidRDefault="00894171" w:rsidP="000A69DA">
            <w:pPr>
              <w:spacing w:before="40" w:after="4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31A2B3C0" w14:textId="77777777" w:rsidR="00894171" w:rsidRPr="009D603F" w:rsidRDefault="00894171" w:rsidP="000A69DA">
            <w:pPr>
              <w:jc w:val="center"/>
            </w:pPr>
          </w:p>
        </w:tc>
        <w:tc>
          <w:tcPr>
            <w:tcW w:w="2790" w:type="dxa"/>
            <w:gridSpan w:val="2"/>
            <w:tcBorders>
              <w:right w:val="double" w:sz="4" w:space="0" w:color="auto"/>
            </w:tcBorders>
            <w:vAlign w:val="center"/>
          </w:tcPr>
          <w:p w14:paraId="49D68AB7" w14:textId="77777777" w:rsidR="00894171" w:rsidRPr="009D603F" w:rsidRDefault="00894171" w:rsidP="000A69DA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894171" w:rsidRPr="009D603F" w14:paraId="0DAD2967" w14:textId="77777777" w:rsidTr="000A69DA">
        <w:trPr>
          <w:gridBefore w:val="1"/>
          <w:wBefore w:w="10" w:type="dxa"/>
          <w:trHeight w:val="359"/>
        </w:trPr>
        <w:tc>
          <w:tcPr>
            <w:tcW w:w="2250" w:type="dxa"/>
            <w:gridSpan w:val="2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47B1F51B" w14:textId="77777777" w:rsidR="00894171" w:rsidRPr="009D603F" w:rsidRDefault="00894171" w:rsidP="000A69D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Marks (out of 25 )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114E920" w14:textId="77777777" w:rsidR="00894171" w:rsidRPr="009D603F" w:rsidRDefault="00894171" w:rsidP="000A69DA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01BB5" w14:textId="77777777" w:rsidR="00894171" w:rsidRPr="009D603F" w:rsidRDefault="00894171" w:rsidP="000A69DA">
            <w:pPr>
              <w:spacing w:before="40" w:after="4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873D99A" w14:textId="77777777" w:rsidR="00894171" w:rsidRPr="009D603F" w:rsidRDefault="00894171" w:rsidP="000A69DA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gridSpan w:val="2"/>
            <w:tcBorders>
              <w:top w:val="double" w:sz="4" w:space="0" w:color="000000"/>
              <w:right w:val="double" w:sz="4" w:space="0" w:color="auto"/>
            </w:tcBorders>
            <w:vAlign w:val="center"/>
          </w:tcPr>
          <w:p w14:paraId="4F6FC388" w14:textId="77777777" w:rsidR="00894171" w:rsidRPr="009D603F" w:rsidRDefault="00894171" w:rsidP="000A69DA">
            <w:pPr>
              <w:spacing w:before="40" w:after="40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894171" w:rsidRPr="009D603F" w14:paraId="693CDF6B" w14:textId="77777777" w:rsidTr="000A69DA">
        <w:trPr>
          <w:gridBefore w:val="1"/>
          <w:wBefore w:w="10" w:type="dxa"/>
          <w:trHeight w:val="619"/>
        </w:trPr>
        <w:tc>
          <w:tcPr>
            <w:tcW w:w="9720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1A0499" w14:textId="77777777" w:rsidR="00894171" w:rsidRDefault="00894171" w:rsidP="000A69DA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</w:p>
          <w:p w14:paraId="4C2F338E" w14:textId="77777777" w:rsidR="00894171" w:rsidRDefault="00894171" w:rsidP="000A69DA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</w:p>
          <w:p w14:paraId="49D99D7C" w14:textId="77777777" w:rsidR="00894171" w:rsidRDefault="00894171" w:rsidP="000A69DA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</w:p>
          <w:p w14:paraId="3C7B8227" w14:textId="77777777" w:rsidR="00894171" w:rsidRPr="001778A2" w:rsidRDefault="00894171" w:rsidP="000A69DA">
            <w:pPr>
              <w:spacing w:before="40" w:after="40"/>
              <w:rPr>
                <w:rFonts w:ascii="Calibri" w:hAnsi="Calibri" w:cs="Calibri"/>
                <w:b/>
                <w:sz w:val="20"/>
              </w:rPr>
            </w:pPr>
            <w:r w:rsidRPr="009D603F">
              <w:rPr>
                <w:rFonts w:ascii="Calibri" w:hAnsi="Calibri" w:cs="Calibri"/>
                <w:b/>
                <w:sz w:val="20"/>
              </w:rPr>
              <w:t>Signature of First Examiner</w:t>
            </w:r>
            <w:r>
              <w:rPr>
                <w:rFonts w:ascii="Calibri" w:hAnsi="Calibri" w:cs="Calibri"/>
                <w:b/>
                <w:sz w:val="20"/>
              </w:rPr>
              <w:t xml:space="preserve">                                                                                                                   </w:t>
            </w:r>
            <w:r w:rsidRPr="009D603F">
              <w:rPr>
                <w:rFonts w:ascii="Calibri" w:hAnsi="Calibri" w:cs="Calibri"/>
                <w:b/>
                <w:sz w:val="20"/>
              </w:rPr>
              <w:t>Signature of Moderato</w:t>
            </w:r>
            <w:r>
              <w:rPr>
                <w:rFonts w:ascii="Calibri" w:hAnsi="Calibri" w:cs="Calibri"/>
                <w:b/>
                <w:sz w:val="20"/>
              </w:rPr>
              <w:t>r</w:t>
            </w:r>
          </w:p>
        </w:tc>
      </w:tr>
    </w:tbl>
    <w:p w14:paraId="1AC86AF7" w14:textId="20319A96" w:rsidR="009D50EA" w:rsidRPr="009D603F" w:rsidRDefault="00894171" w:rsidP="00902C30">
      <w:pPr>
        <w:rPr>
          <w:rFonts w:ascii="Calibri" w:hAnsi="Calibri" w:cs="Calibri"/>
          <w:szCs w:val="22"/>
        </w:rPr>
      </w:pPr>
      <w:r w:rsidRPr="009D603F">
        <w:rPr>
          <w:rFonts w:ascii="Calibri" w:hAnsi="Calibri" w:cs="Calibri"/>
          <w:b/>
          <w:szCs w:val="22"/>
        </w:rPr>
        <w:t xml:space="preserve"> </w:t>
      </w:r>
      <w:r w:rsidR="009D50EA" w:rsidRPr="009D603F">
        <w:rPr>
          <w:rFonts w:ascii="Calibri" w:hAnsi="Calibri" w:cs="Calibri"/>
          <w:b/>
          <w:szCs w:val="22"/>
        </w:rPr>
        <w:t>Instructions to students</w:t>
      </w:r>
    </w:p>
    <w:p w14:paraId="5EA1C05B" w14:textId="50866EB0" w:rsidR="00902C30" w:rsidRDefault="009D50EA" w:rsidP="00902C30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Cs w:val="22"/>
        </w:rPr>
      </w:pPr>
      <w:r w:rsidRPr="00902C30">
        <w:rPr>
          <w:rFonts w:ascii="Calibri" w:hAnsi="Calibri" w:cs="Calibri"/>
          <w:szCs w:val="22"/>
        </w:rPr>
        <w:t xml:space="preserve">The assignment consists of </w:t>
      </w:r>
      <w:r w:rsidR="006054DE">
        <w:rPr>
          <w:rFonts w:ascii="Calibri" w:hAnsi="Calibri" w:cs="Calibri"/>
          <w:szCs w:val="22"/>
        </w:rPr>
        <w:t>2</w:t>
      </w:r>
      <w:r w:rsidR="00C92FB8" w:rsidRPr="00902C30">
        <w:rPr>
          <w:rFonts w:ascii="Calibri" w:hAnsi="Calibri" w:cs="Calibri"/>
          <w:szCs w:val="22"/>
        </w:rPr>
        <w:t xml:space="preserve"> questions: </w:t>
      </w:r>
    </w:p>
    <w:p w14:paraId="5376D583" w14:textId="77777777" w:rsidR="009D50EA" w:rsidRPr="00902C30" w:rsidRDefault="009D50EA" w:rsidP="00902C30">
      <w:pPr>
        <w:numPr>
          <w:ilvl w:val="0"/>
          <w:numId w:val="5"/>
        </w:numPr>
        <w:spacing w:line="276" w:lineRule="auto"/>
        <w:rPr>
          <w:rFonts w:ascii="Calibri" w:hAnsi="Calibri" w:cs="Calibri"/>
          <w:szCs w:val="22"/>
        </w:rPr>
      </w:pPr>
      <w:r w:rsidRPr="00902C30">
        <w:rPr>
          <w:rFonts w:ascii="Calibri" w:hAnsi="Calibri" w:cs="Calibri"/>
          <w:szCs w:val="22"/>
        </w:rPr>
        <w:t xml:space="preserve">Maximum marks is </w:t>
      </w:r>
      <w:r w:rsidR="00783621" w:rsidRPr="00902C30">
        <w:rPr>
          <w:rFonts w:ascii="Calibri" w:hAnsi="Calibri" w:cs="Calibri"/>
          <w:b/>
          <w:szCs w:val="22"/>
        </w:rPr>
        <w:t>25</w:t>
      </w:r>
      <w:r w:rsidRPr="00902C30">
        <w:rPr>
          <w:rFonts w:ascii="Calibri" w:hAnsi="Calibri" w:cs="Calibri"/>
          <w:szCs w:val="22"/>
        </w:rPr>
        <w:t>.</w:t>
      </w:r>
    </w:p>
    <w:p w14:paraId="2D558127" w14:textId="77777777" w:rsidR="009D50EA" w:rsidRPr="009D603F" w:rsidRDefault="009D50EA" w:rsidP="00902C30">
      <w:pPr>
        <w:numPr>
          <w:ilvl w:val="0"/>
          <w:numId w:val="5"/>
        </w:numPr>
        <w:spacing w:line="276" w:lineRule="auto"/>
        <w:rPr>
          <w:rFonts w:ascii="Calibri" w:hAnsi="Calibri" w:cs="Calibri"/>
          <w:szCs w:val="22"/>
        </w:rPr>
      </w:pPr>
      <w:r w:rsidRPr="009D603F">
        <w:rPr>
          <w:rFonts w:ascii="Calibri" w:hAnsi="Calibri" w:cs="Calibri"/>
          <w:szCs w:val="22"/>
        </w:rPr>
        <w:lastRenderedPageBreak/>
        <w:t>The assignment has to be neatly word processed as per the prescribed format.</w:t>
      </w:r>
    </w:p>
    <w:p w14:paraId="7F61934B" w14:textId="57B39F2B" w:rsidR="009D50EA" w:rsidRPr="009D603F" w:rsidRDefault="009D50EA" w:rsidP="00902C30">
      <w:pPr>
        <w:numPr>
          <w:ilvl w:val="0"/>
          <w:numId w:val="5"/>
        </w:numPr>
        <w:spacing w:line="276" w:lineRule="auto"/>
        <w:rPr>
          <w:rFonts w:ascii="Calibri" w:hAnsi="Calibri" w:cs="Calibri"/>
          <w:szCs w:val="22"/>
        </w:rPr>
      </w:pPr>
      <w:r w:rsidRPr="009D603F">
        <w:rPr>
          <w:rFonts w:ascii="Calibri" w:hAnsi="Calibri" w:cs="Calibri"/>
          <w:szCs w:val="22"/>
        </w:rPr>
        <w:t xml:space="preserve">The maximum number of pages should be restricted to </w:t>
      </w:r>
      <w:r w:rsidR="00783621">
        <w:rPr>
          <w:rFonts w:ascii="Calibri" w:hAnsi="Calibri" w:cs="Calibri"/>
          <w:b/>
          <w:szCs w:val="22"/>
        </w:rPr>
        <w:t>1</w:t>
      </w:r>
      <w:r w:rsidR="00894171">
        <w:rPr>
          <w:rFonts w:ascii="Calibri" w:hAnsi="Calibri" w:cs="Calibri"/>
          <w:b/>
          <w:szCs w:val="22"/>
        </w:rPr>
        <w:t>5</w:t>
      </w:r>
      <w:r w:rsidRPr="009D603F">
        <w:rPr>
          <w:rFonts w:ascii="Calibri" w:hAnsi="Calibri" w:cs="Calibri"/>
          <w:szCs w:val="22"/>
        </w:rPr>
        <w:t>.</w:t>
      </w:r>
    </w:p>
    <w:p w14:paraId="1923265F" w14:textId="77777777" w:rsidR="009D50EA" w:rsidRPr="009D603F" w:rsidRDefault="009D50EA" w:rsidP="00902C30">
      <w:pPr>
        <w:numPr>
          <w:ilvl w:val="0"/>
          <w:numId w:val="5"/>
        </w:numPr>
        <w:spacing w:line="276" w:lineRule="auto"/>
        <w:rPr>
          <w:rFonts w:ascii="Calibri" w:hAnsi="Calibri" w:cs="Calibri"/>
          <w:szCs w:val="22"/>
        </w:rPr>
      </w:pPr>
      <w:r w:rsidRPr="009D603F">
        <w:rPr>
          <w:rFonts w:ascii="Calibri" w:hAnsi="Calibri" w:cs="Calibri"/>
          <w:szCs w:val="22"/>
        </w:rPr>
        <w:t xml:space="preserve">The printed assignment must be submitted to </w:t>
      </w:r>
      <w:r w:rsidR="009147AE" w:rsidRPr="009D603F">
        <w:rPr>
          <w:rFonts w:ascii="Calibri" w:hAnsi="Calibri" w:cs="Calibri"/>
          <w:szCs w:val="22"/>
        </w:rPr>
        <w:t>the course</w:t>
      </w:r>
      <w:r w:rsidRPr="009D603F">
        <w:rPr>
          <w:rFonts w:ascii="Calibri" w:hAnsi="Calibri" w:cs="Calibri"/>
          <w:szCs w:val="22"/>
        </w:rPr>
        <w:t xml:space="preserve"> leader.</w:t>
      </w:r>
    </w:p>
    <w:p w14:paraId="63D9A353" w14:textId="0512A18C" w:rsidR="00871399" w:rsidRPr="009D603F" w:rsidRDefault="006054DE" w:rsidP="00902C30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bCs/>
          <w:szCs w:val="22"/>
        </w:rPr>
      </w:pPr>
      <w:r>
        <w:rPr>
          <w:rFonts w:ascii="Calibri" w:hAnsi="Calibri" w:cs="Calibri"/>
          <w:b/>
          <w:szCs w:val="22"/>
        </w:rPr>
        <w:t>Submission Date:</w:t>
      </w:r>
      <w:r w:rsidR="00453966">
        <w:rPr>
          <w:rFonts w:ascii="Calibri" w:hAnsi="Calibri" w:cs="Calibri"/>
          <w:b/>
          <w:szCs w:val="22"/>
        </w:rPr>
        <w:t xml:space="preserve"> 16 Jan</w:t>
      </w:r>
      <w:r w:rsidR="00476848">
        <w:rPr>
          <w:rFonts w:ascii="Calibri" w:hAnsi="Calibri" w:cs="Calibri"/>
          <w:b/>
          <w:szCs w:val="22"/>
        </w:rPr>
        <w:t xml:space="preserve"> 202</w:t>
      </w:r>
      <w:r w:rsidR="00453966">
        <w:rPr>
          <w:rFonts w:ascii="Calibri" w:hAnsi="Calibri" w:cs="Calibri"/>
          <w:b/>
          <w:szCs w:val="22"/>
        </w:rPr>
        <w:t>5</w:t>
      </w:r>
    </w:p>
    <w:p w14:paraId="498CE98D" w14:textId="77777777" w:rsidR="009D50EA" w:rsidRPr="009D603F" w:rsidRDefault="009D50EA" w:rsidP="00902C30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bCs/>
          <w:szCs w:val="22"/>
        </w:rPr>
      </w:pPr>
      <w:r w:rsidRPr="009D603F">
        <w:rPr>
          <w:rFonts w:ascii="Calibri" w:hAnsi="Calibri" w:cs="Calibri"/>
          <w:b/>
          <w:szCs w:val="22"/>
        </w:rPr>
        <w:t>Submission after the due date is not permitted.</w:t>
      </w:r>
    </w:p>
    <w:p w14:paraId="305C6713" w14:textId="4CCB3E5D" w:rsidR="009D50EA" w:rsidRPr="009D603F" w:rsidRDefault="009D50EA" w:rsidP="00902C30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bCs/>
          <w:szCs w:val="22"/>
        </w:rPr>
      </w:pPr>
      <w:r w:rsidRPr="009D603F">
        <w:rPr>
          <w:rFonts w:ascii="Calibri" w:hAnsi="Calibri" w:cs="Calibri"/>
          <w:b/>
          <w:bCs/>
          <w:szCs w:val="22"/>
        </w:rPr>
        <w:t>IMPORTANT</w:t>
      </w:r>
      <w:r w:rsidRPr="009D603F">
        <w:rPr>
          <w:rFonts w:ascii="Calibri" w:hAnsi="Calibri" w:cs="Calibri"/>
          <w:bCs/>
          <w:szCs w:val="22"/>
        </w:rPr>
        <w:t>: It is essential that all the sources used in preparation of the assignment must be suitably referenced in the text.</w:t>
      </w:r>
      <w:r w:rsidR="00476848">
        <w:rPr>
          <w:rFonts w:ascii="Calibri" w:hAnsi="Calibri" w:cs="Calibri"/>
          <w:bCs/>
          <w:szCs w:val="22"/>
        </w:rPr>
        <w:t xml:space="preserve"> </w:t>
      </w:r>
    </w:p>
    <w:p w14:paraId="10B212EB" w14:textId="77777777" w:rsidR="00D2333F" w:rsidRDefault="009D50EA" w:rsidP="00902C30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bCs/>
          <w:szCs w:val="22"/>
        </w:rPr>
      </w:pPr>
      <w:r w:rsidRPr="009D603F">
        <w:rPr>
          <w:rFonts w:ascii="Calibri" w:hAnsi="Calibri" w:cs="Calibri"/>
          <w:bCs/>
          <w:szCs w:val="22"/>
        </w:rPr>
        <w:t>Marks will be awarded only to the sections and subsections clearly indicated as per the problem statement/exercise/question</w:t>
      </w:r>
    </w:p>
    <w:p w14:paraId="6823A50C" w14:textId="77777777" w:rsidR="00894171" w:rsidRPr="00894171" w:rsidRDefault="00902C30" w:rsidP="00832954">
      <w:pPr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b/>
          <w:bCs/>
          <w:szCs w:val="22"/>
        </w:rPr>
      </w:pPr>
      <w:r w:rsidRPr="00894171">
        <w:rPr>
          <w:rFonts w:asciiTheme="minorHAnsi" w:hAnsiTheme="minorHAnsi" w:cs="Calibri"/>
        </w:rPr>
        <w:t>Documental evidence for all the components/parts of the assessment such as the reports, photographs, laboratory exam / tool tests are required to be attached to the assignment report in a proper order.</w:t>
      </w:r>
    </w:p>
    <w:p w14:paraId="51759089" w14:textId="77777777" w:rsidR="00894171" w:rsidRPr="00894171" w:rsidRDefault="00894171" w:rsidP="00894171">
      <w:pPr>
        <w:spacing w:line="276" w:lineRule="auto"/>
        <w:ind w:left="720"/>
        <w:jc w:val="both"/>
        <w:rPr>
          <w:rFonts w:ascii="Calibri" w:hAnsi="Calibri" w:cs="Calibri"/>
          <w:b/>
          <w:bCs/>
          <w:szCs w:val="22"/>
        </w:rPr>
      </w:pPr>
    </w:p>
    <w:p w14:paraId="312310BA" w14:textId="3A7FBCAA" w:rsidR="005056F6" w:rsidRPr="00894171" w:rsidRDefault="005056F6" w:rsidP="00894171">
      <w:pPr>
        <w:spacing w:line="276" w:lineRule="auto"/>
        <w:ind w:left="720"/>
        <w:jc w:val="both"/>
        <w:rPr>
          <w:rFonts w:ascii="Calibri" w:hAnsi="Calibri" w:cs="Calibri"/>
          <w:b/>
          <w:bCs/>
          <w:szCs w:val="22"/>
        </w:rPr>
      </w:pPr>
      <w:r w:rsidRPr="00894171">
        <w:rPr>
          <w:rFonts w:asciiTheme="minorHAnsi" w:hAnsiTheme="minorHAnsi" w:cs="Calibri"/>
          <w:bCs/>
          <w:sz w:val="16"/>
        </w:rPr>
        <w:t>---End of Assignment---</w:t>
      </w:r>
    </w:p>
    <w:sectPr w:rsidR="005056F6" w:rsidRPr="00894171" w:rsidSect="00005CF2">
      <w:headerReference w:type="default" r:id="rId8"/>
      <w:footerReference w:type="even" r:id="rId9"/>
      <w:footerReference w:type="default" r:id="rId10"/>
      <w:pgSz w:w="11909" w:h="16834" w:code="9"/>
      <w:pgMar w:top="721" w:right="1440" w:bottom="630" w:left="1440" w:header="630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6C240" w14:textId="77777777" w:rsidR="006329D7" w:rsidRDefault="006329D7">
      <w:r>
        <w:separator/>
      </w:r>
    </w:p>
    <w:p w14:paraId="4EA6E565" w14:textId="77777777" w:rsidR="006329D7" w:rsidRDefault="006329D7"/>
  </w:endnote>
  <w:endnote w:type="continuationSeparator" w:id="0">
    <w:p w14:paraId="6EB4AD3D" w14:textId="77777777" w:rsidR="006329D7" w:rsidRDefault="006329D7">
      <w:r>
        <w:continuationSeparator/>
      </w:r>
    </w:p>
    <w:p w14:paraId="2466FBB7" w14:textId="77777777" w:rsidR="006329D7" w:rsidRDefault="00632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EA5EB5" w:rsidRDefault="00EA5EB5" w:rsidP="00150E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B595B" w14:textId="77777777" w:rsidR="00EA5EB5" w:rsidRDefault="00EA5EB5" w:rsidP="007534E6">
    <w:pPr>
      <w:pStyle w:val="Footer"/>
      <w:ind w:right="360"/>
    </w:pPr>
  </w:p>
  <w:p w14:paraId="6D9C8D39" w14:textId="77777777" w:rsidR="00EA5EB5" w:rsidRDefault="00EA5E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61044" w14:textId="77777777" w:rsidR="00EA5EB5" w:rsidRPr="005056F6" w:rsidRDefault="00EA5EB5" w:rsidP="00383B5E">
    <w:pPr>
      <w:pStyle w:val="Footer"/>
      <w:framePr w:w="331" w:h="391" w:hRule="exact" w:wrap="around" w:vAnchor="text" w:hAnchor="page" w:x="10501" w:y="-535"/>
      <w:jc w:val="center"/>
      <w:rPr>
        <w:rStyle w:val="PageNumber"/>
        <w:rFonts w:asciiTheme="minorHAnsi" w:hAnsiTheme="minorHAnsi"/>
        <w:sz w:val="16"/>
      </w:rPr>
    </w:pPr>
    <w:r w:rsidRPr="005056F6">
      <w:rPr>
        <w:rStyle w:val="PageNumber"/>
        <w:rFonts w:asciiTheme="minorHAnsi" w:hAnsiTheme="minorHAnsi"/>
        <w:sz w:val="16"/>
      </w:rPr>
      <w:fldChar w:fldCharType="begin"/>
    </w:r>
    <w:r w:rsidRPr="005056F6">
      <w:rPr>
        <w:rStyle w:val="PageNumber"/>
        <w:rFonts w:asciiTheme="minorHAnsi" w:hAnsiTheme="minorHAnsi"/>
        <w:sz w:val="16"/>
      </w:rPr>
      <w:instrText xml:space="preserve">PAGE  </w:instrText>
    </w:r>
    <w:r w:rsidRPr="005056F6">
      <w:rPr>
        <w:rStyle w:val="PageNumber"/>
        <w:rFonts w:asciiTheme="minorHAnsi" w:hAnsiTheme="minorHAnsi"/>
        <w:sz w:val="16"/>
      </w:rPr>
      <w:fldChar w:fldCharType="separate"/>
    </w:r>
    <w:r w:rsidR="000A69DA">
      <w:rPr>
        <w:rStyle w:val="PageNumber"/>
        <w:rFonts w:asciiTheme="minorHAnsi" w:hAnsiTheme="minorHAnsi"/>
        <w:noProof/>
        <w:sz w:val="16"/>
      </w:rPr>
      <w:t>1</w:t>
    </w:r>
    <w:r w:rsidRPr="005056F6">
      <w:rPr>
        <w:rStyle w:val="PageNumber"/>
        <w:rFonts w:asciiTheme="minorHAnsi" w:hAnsiTheme="minorHAnsi"/>
        <w:sz w:val="16"/>
      </w:rPr>
      <w:fldChar w:fldCharType="end"/>
    </w:r>
  </w:p>
  <w:p w14:paraId="5B95CD12" w14:textId="77777777" w:rsidR="00EA5EB5" w:rsidRDefault="00EA5EB5">
    <w:pPr>
      <w:pStyle w:val="Footer"/>
      <w:rPr>
        <w:sz w:val="14"/>
      </w:rPr>
    </w:pPr>
  </w:p>
  <w:p w14:paraId="5220BBB2" w14:textId="77777777" w:rsidR="00EA5EB5" w:rsidRDefault="00EA5E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FBFDE" w14:textId="77777777" w:rsidR="006329D7" w:rsidRDefault="006329D7">
      <w:r>
        <w:separator/>
      </w:r>
    </w:p>
    <w:p w14:paraId="7F707E30" w14:textId="77777777" w:rsidR="006329D7" w:rsidRDefault="006329D7"/>
  </w:footnote>
  <w:footnote w:type="continuationSeparator" w:id="0">
    <w:p w14:paraId="0DEC4DFB" w14:textId="77777777" w:rsidR="006329D7" w:rsidRDefault="006329D7">
      <w:r>
        <w:continuationSeparator/>
      </w:r>
    </w:p>
    <w:p w14:paraId="3D7861DD" w14:textId="77777777" w:rsidR="006329D7" w:rsidRDefault="006329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BA73E" w14:textId="77777777" w:rsidR="00EA5EB5" w:rsidRPr="009B5004" w:rsidRDefault="00EA5EB5" w:rsidP="004C5517">
    <w:pPr>
      <w:pStyle w:val="Header"/>
      <w:jc w:val="center"/>
      <w:rPr>
        <w:rFonts w:asciiTheme="minorHAnsi" w:hAnsiTheme="minorHAnsi"/>
      </w:rPr>
    </w:pPr>
    <w:r>
      <w:rPr>
        <w:noProof/>
        <w:lang w:val="en-IN" w:eastAsia="en-IN"/>
      </w:rPr>
      <w:drawing>
        <wp:inline distT="0" distB="0" distL="0" distR="0" wp14:anchorId="227FBC35" wp14:editId="196400FE">
          <wp:extent cx="1952625" cy="752475"/>
          <wp:effectExtent l="0" t="0" r="9525" b="9525"/>
          <wp:docPr id="2" name="Picture 2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B5004">
      <w:rPr>
        <w:rFonts w:asciiTheme="minorHAnsi" w:hAnsiTheme="minorHAnsi"/>
      </w:rPr>
      <w:tab/>
    </w:r>
    <w:r w:rsidRPr="009B5004">
      <w:rPr>
        <w:rFonts w:asciiTheme="minorHAnsi" w:hAnsiTheme="minorHAnsi"/>
      </w:rPr>
      <w:tab/>
    </w:r>
  </w:p>
  <w:p w14:paraId="34B3F2EB" w14:textId="77777777" w:rsidR="00EA5EB5" w:rsidRDefault="00EA5E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0457"/>
    <w:multiLevelType w:val="hybridMultilevel"/>
    <w:tmpl w:val="5CA0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EF1"/>
    <w:multiLevelType w:val="hybridMultilevel"/>
    <w:tmpl w:val="CF3A69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6FDF"/>
    <w:multiLevelType w:val="hybridMultilevel"/>
    <w:tmpl w:val="08FE38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60F83"/>
    <w:multiLevelType w:val="hybridMultilevel"/>
    <w:tmpl w:val="B422F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3569F"/>
    <w:multiLevelType w:val="hybridMultilevel"/>
    <w:tmpl w:val="EC7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339CA"/>
    <w:multiLevelType w:val="hybridMultilevel"/>
    <w:tmpl w:val="853A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52CA"/>
    <w:multiLevelType w:val="multilevel"/>
    <w:tmpl w:val="66F8D58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hint="default"/>
      </w:rPr>
    </w:lvl>
  </w:abstractNum>
  <w:abstractNum w:abstractNumId="7" w15:restartNumberingAfterBreak="0">
    <w:nsid w:val="169E61CF"/>
    <w:multiLevelType w:val="hybridMultilevel"/>
    <w:tmpl w:val="2A487A08"/>
    <w:lvl w:ilvl="0" w:tplc="4F1EAFE6">
      <w:start w:val="1"/>
      <w:numFmt w:val="decimal"/>
      <w:lvlText w:val="B. 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A55F6"/>
    <w:multiLevelType w:val="hybridMultilevel"/>
    <w:tmpl w:val="F272BABE"/>
    <w:lvl w:ilvl="0" w:tplc="9C90B282">
      <w:start w:val="1"/>
      <w:numFmt w:val="decimal"/>
      <w:lvlText w:val="B.%1"/>
      <w:lvlJc w:val="left"/>
      <w:pPr>
        <w:ind w:left="1800" w:hanging="360"/>
      </w:pPr>
      <w:rPr>
        <w:rFonts w:hint="default"/>
        <w:b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630432"/>
    <w:multiLevelType w:val="hybridMultilevel"/>
    <w:tmpl w:val="32C8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0039"/>
    <w:multiLevelType w:val="hybridMultilevel"/>
    <w:tmpl w:val="82EAE614"/>
    <w:lvl w:ilvl="0" w:tplc="B1C44F88">
      <w:start w:val="1"/>
      <w:numFmt w:val="decimal"/>
      <w:lvlText w:val="B. %1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14117"/>
    <w:multiLevelType w:val="hybridMultilevel"/>
    <w:tmpl w:val="1FDA40C0"/>
    <w:lvl w:ilvl="0" w:tplc="A10CB696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3409F2">
      <w:start w:val="1"/>
      <w:numFmt w:val="lowerRoman"/>
      <w:lvlText w:val="%3."/>
      <w:lvlJc w:val="right"/>
      <w:pPr>
        <w:ind w:left="2160" w:hanging="180"/>
      </w:pPr>
    </w:lvl>
    <w:lvl w:ilvl="3" w:tplc="FB42ACCA">
      <w:start w:val="1"/>
      <w:numFmt w:val="decimal"/>
      <w:lvlText w:val="%4."/>
      <w:lvlJc w:val="left"/>
      <w:pPr>
        <w:ind w:left="2880" w:hanging="360"/>
      </w:pPr>
    </w:lvl>
    <w:lvl w:ilvl="4" w:tplc="384C407C">
      <w:start w:val="1"/>
      <w:numFmt w:val="lowerLetter"/>
      <w:lvlText w:val="%5."/>
      <w:lvlJc w:val="left"/>
      <w:pPr>
        <w:ind w:left="3600" w:hanging="360"/>
      </w:pPr>
    </w:lvl>
    <w:lvl w:ilvl="5" w:tplc="69C8ABD6">
      <w:start w:val="1"/>
      <w:numFmt w:val="lowerRoman"/>
      <w:lvlText w:val="%6."/>
      <w:lvlJc w:val="right"/>
      <w:pPr>
        <w:ind w:left="4320" w:hanging="180"/>
      </w:pPr>
    </w:lvl>
    <w:lvl w:ilvl="6" w:tplc="E56E5798">
      <w:start w:val="1"/>
      <w:numFmt w:val="decimal"/>
      <w:lvlText w:val="%7."/>
      <w:lvlJc w:val="left"/>
      <w:pPr>
        <w:ind w:left="5040" w:hanging="360"/>
      </w:pPr>
    </w:lvl>
    <w:lvl w:ilvl="7" w:tplc="BA04C406">
      <w:start w:val="1"/>
      <w:numFmt w:val="lowerLetter"/>
      <w:lvlText w:val="%8."/>
      <w:lvlJc w:val="left"/>
      <w:pPr>
        <w:ind w:left="5760" w:hanging="360"/>
      </w:pPr>
    </w:lvl>
    <w:lvl w:ilvl="8" w:tplc="D1263F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034713"/>
    <w:multiLevelType w:val="hybridMultilevel"/>
    <w:tmpl w:val="CB54E104"/>
    <w:lvl w:ilvl="0" w:tplc="3C724938">
      <w:start w:val="1"/>
      <w:numFmt w:val="decimal"/>
      <w:lvlText w:val="B.%1"/>
      <w:lvlJc w:val="left"/>
      <w:pPr>
        <w:ind w:left="776" w:hanging="360"/>
      </w:pPr>
      <w:rPr>
        <w:rFonts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 w15:restartNumberingAfterBreak="0">
    <w:nsid w:val="2DE975D2"/>
    <w:multiLevelType w:val="hybridMultilevel"/>
    <w:tmpl w:val="7E2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448A8"/>
    <w:multiLevelType w:val="multilevel"/>
    <w:tmpl w:val="E8128A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B9B6FE5"/>
    <w:multiLevelType w:val="hybridMultilevel"/>
    <w:tmpl w:val="F1B2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C053E"/>
    <w:multiLevelType w:val="hybridMultilevel"/>
    <w:tmpl w:val="D82EE6C6"/>
    <w:lvl w:ilvl="0" w:tplc="617656E4">
      <w:start w:val="1"/>
      <w:numFmt w:val="bullet"/>
      <w:lvlText w:val=""/>
      <w:lvlJc w:val="left"/>
      <w:pPr>
        <w:tabs>
          <w:tab w:val="num" w:pos="-740"/>
        </w:tabs>
        <w:ind w:left="-7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0"/>
        </w:tabs>
        <w:ind w:left="-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</w:abstractNum>
  <w:abstractNum w:abstractNumId="18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B72363"/>
    <w:multiLevelType w:val="hybridMultilevel"/>
    <w:tmpl w:val="4CC47DD4"/>
    <w:lvl w:ilvl="0" w:tplc="3C3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6706FD"/>
    <w:multiLevelType w:val="hybridMultilevel"/>
    <w:tmpl w:val="A3A6B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A5E22"/>
    <w:multiLevelType w:val="hybridMultilevel"/>
    <w:tmpl w:val="08C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17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291728"/>
    <w:multiLevelType w:val="hybridMultilevel"/>
    <w:tmpl w:val="E734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83939"/>
    <w:multiLevelType w:val="hybridMultilevel"/>
    <w:tmpl w:val="6C82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02850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6" w15:restartNumberingAfterBreak="0">
    <w:nsid w:val="79E80E71"/>
    <w:multiLevelType w:val="hybridMultilevel"/>
    <w:tmpl w:val="519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331D7"/>
    <w:multiLevelType w:val="hybridMultilevel"/>
    <w:tmpl w:val="6026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1"/>
  </w:num>
  <w:num w:numId="5">
    <w:abstractNumId w:val="18"/>
  </w:num>
  <w:num w:numId="6">
    <w:abstractNumId w:val="14"/>
  </w:num>
  <w:num w:numId="7">
    <w:abstractNumId w:val="24"/>
  </w:num>
  <w:num w:numId="8">
    <w:abstractNumId w:val="26"/>
  </w:num>
  <w:num w:numId="9">
    <w:abstractNumId w:val="5"/>
  </w:num>
  <w:num w:numId="10">
    <w:abstractNumId w:val="23"/>
  </w:num>
  <w:num w:numId="11">
    <w:abstractNumId w:val="0"/>
  </w:num>
  <w:num w:numId="12">
    <w:abstractNumId w:val="4"/>
  </w:num>
  <w:num w:numId="13">
    <w:abstractNumId w:val="17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7"/>
  </w:num>
  <w:num w:numId="17">
    <w:abstractNumId w:val="10"/>
  </w:num>
  <w:num w:numId="18">
    <w:abstractNumId w:val="8"/>
  </w:num>
  <w:num w:numId="19">
    <w:abstractNumId w:val="13"/>
  </w:num>
  <w:num w:numId="20">
    <w:abstractNumId w:val="2"/>
  </w:num>
  <w:num w:numId="21">
    <w:abstractNumId w:val="3"/>
  </w:num>
  <w:num w:numId="22">
    <w:abstractNumId w:val="9"/>
  </w:num>
  <w:num w:numId="23">
    <w:abstractNumId w:val="27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6"/>
  </w:num>
  <w:num w:numId="27">
    <w:abstractNumId w:val="20"/>
  </w:num>
  <w:num w:numId="28">
    <w:abstractNumId w:val="6"/>
  </w:num>
  <w:num w:numId="29">
    <w:abstractNumId w:val="25"/>
  </w:num>
  <w:num w:numId="3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6"/>
    <w:rsid w:val="0000063B"/>
    <w:rsid w:val="0000297F"/>
    <w:rsid w:val="000034E1"/>
    <w:rsid w:val="000042FD"/>
    <w:rsid w:val="00005CF2"/>
    <w:rsid w:val="00006CD4"/>
    <w:rsid w:val="000104F9"/>
    <w:rsid w:val="0001129E"/>
    <w:rsid w:val="0001275E"/>
    <w:rsid w:val="00012953"/>
    <w:rsid w:val="00015287"/>
    <w:rsid w:val="00021D6C"/>
    <w:rsid w:val="00024866"/>
    <w:rsid w:val="00025ACF"/>
    <w:rsid w:val="000274DF"/>
    <w:rsid w:val="00027B75"/>
    <w:rsid w:val="00027F31"/>
    <w:rsid w:val="000302F3"/>
    <w:rsid w:val="00030832"/>
    <w:rsid w:val="0003197F"/>
    <w:rsid w:val="00032EAC"/>
    <w:rsid w:val="00036EB8"/>
    <w:rsid w:val="000408C9"/>
    <w:rsid w:val="00042C18"/>
    <w:rsid w:val="0004745D"/>
    <w:rsid w:val="00047DFD"/>
    <w:rsid w:val="00050A5E"/>
    <w:rsid w:val="000521F0"/>
    <w:rsid w:val="00054380"/>
    <w:rsid w:val="00055A3E"/>
    <w:rsid w:val="00056A25"/>
    <w:rsid w:val="00057209"/>
    <w:rsid w:val="00065980"/>
    <w:rsid w:val="000666DF"/>
    <w:rsid w:val="00067A9D"/>
    <w:rsid w:val="00071493"/>
    <w:rsid w:val="000753EE"/>
    <w:rsid w:val="0008343C"/>
    <w:rsid w:val="000847CD"/>
    <w:rsid w:val="00084AC1"/>
    <w:rsid w:val="000850BD"/>
    <w:rsid w:val="00085568"/>
    <w:rsid w:val="00085F01"/>
    <w:rsid w:val="00093104"/>
    <w:rsid w:val="000934DB"/>
    <w:rsid w:val="000949B9"/>
    <w:rsid w:val="000A1FC9"/>
    <w:rsid w:val="000A4807"/>
    <w:rsid w:val="000A6392"/>
    <w:rsid w:val="000A69CC"/>
    <w:rsid w:val="000A69DA"/>
    <w:rsid w:val="000B0081"/>
    <w:rsid w:val="000B3693"/>
    <w:rsid w:val="000B6F54"/>
    <w:rsid w:val="000C60CC"/>
    <w:rsid w:val="000C6A9C"/>
    <w:rsid w:val="000D0976"/>
    <w:rsid w:val="000D1D4D"/>
    <w:rsid w:val="000D1E3E"/>
    <w:rsid w:val="000D39E9"/>
    <w:rsid w:val="000D4088"/>
    <w:rsid w:val="000D606C"/>
    <w:rsid w:val="000D6F3F"/>
    <w:rsid w:val="000E08E2"/>
    <w:rsid w:val="000E150A"/>
    <w:rsid w:val="000E29E3"/>
    <w:rsid w:val="00103CF2"/>
    <w:rsid w:val="00111AFD"/>
    <w:rsid w:val="0012292F"/>
    <w:rsid w:val="00123184"/>
    <w:rsid w:val="00124B35"/>
    <w:rsid w:val="0012519B"/>
    <w:rsid w:val="00126EC7"/>
    <w:rsid w:val="001275EA"/>
    <w:rsid w:val="00134702"/>
    <w:rsid w:val="00135270"/>
    <w:rsid w:val="001372C9"/>
    <w:rsid w:val="001376E3"/>
    <w:rsid w:val="00141BFF"/>
    <w:rsid w:val="0014447F"/>
    <w:rsid w:val="0014543F"/>
    <w:rsid w:val="00146669"/>
    <w:rsid w:val="001468B3"/>
    <w:rsid w:val="0014750E"/>
    <w:rsid w:val="00150DBD"/>
    <w:rsid w:val="00150E18"/>
    <w:rsid w:val="001518F2"/>
    <w:rsid w:val="00153639"/>
    <w:rsid w:val="00154F90"/>
    <w:rsid w:val="001733C9"/>
    <w:rsid w:val="0017665F"/>
    <w:rsid w:val="00176F60"/>
    <w:rsid w:val="001778A2"/>
    <w:rsid w:val="0018400D"/>
    <w:rsid w:val="001918BB"/>
    <w:rsid w:val="001918C2"/>
    <w:rsid w:val="00193232"/>
    <w:rsid w:val="00195A9E"/>
    <w:rsid w:val="001A2C1C"/>
    <w:rsid w:val="001A4BE4"/>
    <w:rsid w:val="001A4F8C"/>
    <w:rsid w:val="001B1D2D"/>
    <w:rsid w:val="001B3A2A"/>
    <w:rsid w:val="001B44FB"/>
    <w:rsid w:val="001C1F3D"/>
    <w:rsid w:val="001C200B"/>
    <w:rsid w:val="001C26F7"/>
    <w:rsid w:val="001D218E"/>
    <w:rsid w:val="001D57D5"/>
    <w:rsid w:val="001D6F9C"/>
    <w:rsid w:val="001E424C"/>
    <w:rsid w:val="001E456D"/>
    <w:rsid w:val="001F158B"/>
    <w:rsid w:val="001F1634"/>
    <w:rsid w:val="001F294E"/>
    <w:rsid w:val="001F525A"/>
    <w:rsid w:val="001F52A0"/>
    <w:rsid w:val="001F55E3"/>
    <w:rsid w:val="0020000C"/>
    <w:rsid w:val="002010C9"/>
    <w:rsid w:val="002031DE"/>
    <w:rsid w:val="00203890"/>
    <w:rsid w:val="00204480"/>
    <w:rsid w:val="00207426"/>
    <w:rsid w:val="002079E9"/>
    <w:rsid w:val="0022267D"/>
    <w:rsid w:val="002236BE"/>
    <w:rsid w:val="00226FD2"/>
    <w:rsid w:val="00227388"/>
    <w:rsid w:val="00227CE3"/>
    <w:rsid w:val="00232434"/>
    <w:rsid w:val="00234728"/>
    <w:rsid w:val="00236218"/>
    <w:rsid w:val="00236C78"/>
    <w:rsid w:val="0024047E"/>
    <w:rsid w:val="002463B8"/>
    <w:rsid w:val="002517A2"/>
    <w:rsid w:val="00260453"/>
    <w:rsid w:val="0026082E"/>
    <w:rsid w:val="00261266"/>
    <w:rsid w:val="00261676"/>
    <w:rsid w:val="00265E92"/>
    <w:rsid w:val="0026603A"/>
    <w:rsid w:val="00266ED7"/>
    <w:rsid w:val="002723BB"/>
    <w:rsid w:val="00275EAF"/>
    <w:rsid w:val="00277410"/>
    <w:rsid w:val="00280433"/>
    <w:rsid w:val="00281594"/>
    <w:rsid w:val="002815A3"/>
    <w:rsid w:val="00284004"/>
    <w:rsid w:val="00284897"/>
    <w:rsid w:val="002858B1"/>
    <w:rsid w:val="00286ABA"/>
    <w:rsid w:val="00291C49"/>
    <w:rsid w:val="00292391"/>
    <w:rsid w:val="0029327D"/>
    <w:rsid w:val="002933FA"/>
    <w:rsid w:val="002A0449"/>
    <w:rsid w:val="002A0E21"/>
    <w:rsid w:val="002A4F6D"/>
    <w:rsid w:val="002A525C"/>
    <w:rsid w:val="002A68BA"/>
    <w:rsid w:val="002B0100"/>
    <w:rsid w:val="002B3150"/>
    <w:rsid w:val="002B480C"/>
    <w:rsid w:val="002B6B47"/>
    <w:rsid w:val="002B717E"/>
    <w:rsid w:val="002C1A88"/>
    <w:rsid w:val="002C3BED"/>
    <w:rsid w:val="002C6AFD"/>
    <w:rsid w:val="002C7029"/>
    <w:rsid w:val="002D0CD7"/>
    <w:rsid w:val="002D0E1B"/>
    <w:rsid w:val="002D1326"/>
    <w:rsid w:val="002D15FA"/>
    <w:rsid w:val="002D2702"/>
    <w:rsid w:val="002D42CE"/>
    <w:rsid w:val="002D570F"/>
    <w:rsid w:val="002E0078"/>
    <w:rsid w:val="002E507F"/>
    <w:rsid w:val="002E6280"/>
    <w:rsid w:val="002F071C"/>
    <w:rsid w:val="002F0FFC"/>
    <w:rsid w:val="002F2857"/>
    <w:rsid w:val="002F2A4C"/>
    <w:rsid w:val="002F477A"/>
    <w:rsid w:val="002F6CD6"/>
    <w:rsid w:val="00302A42"/>
    <w:rsid w:val="00304D72"/>
    <w:rsid w:val="00311556"/>
    <w:rsid w:val="0032396D"/>
    <w:rsid w:val="00325FD8"/>
    <w:rsid w:val="00326270"/>
    <w:rsid w:val="00326D87"/>
    <w:rsid w:val="0033317B"/>
    <w:rsid w:val="00336979"/>
    <w:rsid w:val="00336DA5"/>
    <w:rsid w:val="00336F9E"/>
    <w:rsid w:val="0034135C"/>
    <w:rsid w:val="00341E6B"/>
    <w:rsid w:val="00344CE0"/>
    <w:rsid w:val="00352389"/>
    <w:rsid w:val="003524CE"/>
    <w:rsid w:val="00355326"/>
    <w:rsid w:val="003561E8"/>
    <w:rsid w:val="00356B40"/>
    <w:rsid w:val="00362C06"/>
    <w:rsid w:val="00363049"/>
    <w:rsid w:val="00363054"/>
    <w:rsid w:val="00367FC4"/>
    <w:rsid w:val="00372864"/>
    <w:rsid w:val="00373983"/>
    <w:rsid w:val="00376FE6"/>
    <w:rsid w:val="00377889"/>
    <w:rsid w:val="00380304"/>
    <w:rsid w:val="00382064"/>
    <w:rsid w:val="00383B5E"/>
    <w:rsid w:val="00395326"/>
    <w:rsid w:val="00397881"/>
    <w:rsid w:val="003A08BF"/>
    <w:rsid w:val="003A13C5"/>
    <w:rsid w:val="003A1B3E"/>
    <w:rsid w:val="003A2C5D"/>
    <w:rsid w:val="003A76F0"/>
    <w:rsid w:val="003B0358"/>
    <w:rsid w:val="003B0E99"/>
    <w:rsid w:val="003B2BE5"/>
    <w:rsid w:val="003B436D"/>
    <w:rsid w:val="003C064E"/>
    <w:rsid w:val="003C1879"/>
    <w:rsid w:val="003C2142"/>
    <w:rsid w:val="003D0344"/>
    <w:rsid w:val="003D33E2"/>
    <w:rsid w:val="003D4C70"/>
    <w:rsid w:val="003D7B52"/>
    <w:rsid w:val="003E0228"/>
    <w:rsid w:val="003E45BC"/>
    <w:rsid w:val="003E4AD8"/>
    <w:rsid w:val="003E65A5"/>
    <w:rsid w:val="003F0502"/>
    <w:rsid w:val="003F5B7D"/>
    <w:rsid w:val="00400E39"/>
    <w:rsid w:val="00401200"/>
    <w:rsid w:val="00402959"/>
    <w:rsid w:val="00402B99"/>
    <w:rsid w:val="0040737E"/>
    <w:rsid w:val="00410B59"/>
    <w:rsid w:val="00410EA7"/>
    <w:rsid w:val="004113F5"/>
    <w:rsid w:val="00416349"/>
    <w:rsid w:val="0041640E"/>
    <w:rsid w:val="00425399"/>
    <w:rsid w:val="0042699C"/>
    <w:rsid w:val="00427654"/>
    <w:rsid w:val="00431F4E"/>
    <w:rsid w:val="004346CA"/>
    <w:rsid w:val="00440730"/>
    <w:rsid w:val="004432EE"/>
    <w:rsid w:val="00443445"/>
    <w:rsid w:val="0044510A"/>
    <w:rsid w:val="00453966"/>
    <w:rsid w:val="00460536"/>
    <w:rsid w:val="004612D6"/>
    <w:rsid w:val="00463A2D"/>
    <w:rsid w:val="00466E03"/>
    <w:rsid w:val="00467530"/>
    <w:rsid w:val="00467CFE"/>
    <w:rsid w:val="00471EF7"/>
    <w:rsid w:val="00476848"/>
    <w:rsid w:val="0048141B"/>
    <w:rsid w:val="004831AB"/>
    <w:rsid w:val="00484F95"/>
    <w:rsid w:val="0049128D"/>
    <w:rsid w:val="00492AB0"/>
    <w:rsid w:val="00493000"/>
    <w:rsid w:val="00493545"/>
    <w:rsid w:val="00495BC9"/>
    <w:rsid w:val="00496801"/>
    <w:rsid w:val="00497E00"/>
    <w:rsid w:val="00497E8B"/>
    <w:rsid w:val="004A0629"/>
    <w:rsid w:val="004A4371"/>
    <w:rsid w:val="004A4653"/>
    <w:rsid w:val="004A6337"/>
    <w:rsid w:val="004B0A11"/>
    <w:rsid w:val="004B0AAE"/>
    <w:rsid w:val="004B2613"/>
    <w:rsid w:val="004B2762"/>
    <w:rsid w:val="004B2AF4"/>
    <w:rsid w:val="004B388E"/>
    <w:rsid w:val="004B4313"/>
    <w:rsid w:val="004B5743"/>
    <w:rsid w:val="004C34BA"/>
    <w:rsid w:val="004C5517"/>
    <w:rsid w:val="004C68CA"/>
    <w:rsid w:val="004D05DD"/>
    <w:rsid w:val="004D2BB1"/>
    <w:rsid w:val="004D44DB"/>
    <w:rsid w:val="004D7898"/>
    <w:rsid w:val="004E4D1B"/>
    <w:rsid w:val="00504612"/>
    <w:rsid w:val="00505197"/>
    <w:rsid w:val="005056F6"/>
    <w:rsid w:val="00506849"/>
    <w:rsid w:val="00507F74"/>
    <w:rsid w:val="0051190C"/>
    <w:rsid w:val="005136A6"/>
    <w:rsid w:val="00515D28"/>
    <w:rsid w:val="00516014"/>
    <w:rsid w:val="00517855"/>
    <w:rsid w:val="00525D2E"/>
    <w:rsid w:val="0052629C"/>
    <w:rsid w:val="00526768"/>
    <w:rsid w:val="00532698"/>
    <w:rsid w:val="00534317"/>
    <w:rsid w:val="00536902"/>
    <w:rsid w:val="00544AE1"/>
    <w:rsid w:val="00544B82"/>
    <w:rsid w:val="005472AC"/>
    <w:rsid w:val="0055029C"/>
    <w:rsid w:val="005503F8"/>
    <w:rsid w:val="00556A2D"/>
    <w:rsid w:val="005609BA"/>
    <w:rsid w:val="005611F2"/>
    <w:rsid w:val="00562167"/>
    <w:rsid w:val="00562E87"/>
    <w:rsid w:val="0056317F"/>
    <w:rsid w:val="00563817"/>
    <w:rsid w:val="0056682F"/>
    <w:rsid w:val="00566B6D"/>
    <w:rsid w:val="00566F65"/>
    <w:rsid w:val="00571BD1"/>
    <w:rsid w:val="00572FF2"/>
    <w:rsid w:val="00573D2D"/>
    <w:rsid w:val="00574C22"/>
    <w:rsid w:val="00575893"/>
    <w:rsid w:val="00581397"/>
    <w:rsid w:val="00587013"/>
    <w:rsid w:val="00587153"/>
    <w:rsid w:val="00596261"/>
    <w:rsid w:val="005A655C"/>
    <w:rsid w:val="005C0FE1"/>
    <w:rsid w:val="005C1292"/>
    <w:rsid w:val="005C1383"/>
    <w:rsid w:val="005C1F80"/>
    <w:rsid w:val="005C343C"/>
    <w:rsid w:val="005C3CA4"/>
    <w:rsid w:val="005C656A"/>
    <w:rsid w:val="005D1317"/>
    <w:rsid w:val="005D45ED"/>
    <w:rsid w:val="005D755F"/>
    <w:rsid w:val="005E10B8"/>
    <w:rsid w:val="005F07FA"/>
    <w:rsid w:val="005F5A15"/>
    <w:rsid w:val="006001A9"/>
    <w:rsid w:val="006054DE"/>
    <w:rsid w:val="0060601B"/>
    <w:rsid w:val="006073B7"/>
    <w:rsid w:val="00607419"/>
    <w:rsid w:val="0061250D"/>
    <w:rsid w:val="00615591"/>
    <w:rsid w:val="00616264"/>
    <w:rsid w:val="006162A4"/>
    <w:rsid w:val="00616AC4"/>
    <w:rsid w:val="006217DC"/>
    <w:rsid w:val="00624430"/>
    <w:rsid w:val="00625E76"/>
    <w:rsid w:val="00630BB8"/>
    <w:rsid w:val="00631A72"/>
    <w:rsid w:val="00631F7C"/>
    <w:rsid w:val="006329D7"/>
    <w:rsid w:val="006338EE"/>
    <w:rsid w:val="00634B45"/>
    <w:rsid w:val="006370A0"/>
    <w:rsid w:val="00646F6B"/>
    <w:rsid w:val="00646FA5"/>
    <w:rsid w:val="006508C3"/>
    <w:rsid w:val="00650B3A"/>
    <w:rsid w:val="0065626B"/>
    <w:rsid w:val="00661185"/>
    <w:rsid w:val="006612FC"/>
    <w:rsid w:val="006615FB"/>
    <w:rsid w:val="0066330A"/>
    <w:rsid w:val="006661A9"/>
    <w:rsid w:val="006807FA"/>
    <w:rsid w:val="0068345F"/>
    <w:rsid w:val="00683AA5"/>
    <w:rsid w:val="0068502F"/>
    <w:rsid w:val="0068533E"/>
    <w:rsid w:val="00685E39"/>
    <w:rsid w:val="0068674C"/>
    <w:rsid w:val="00687EEC"/>
    <w:rsid w:val="00692127"/>
    <w:rsid w:val="00694A5E"/>
    <w:rsid w:val="006A2737"/>
    <w:rsid w:val="006A6607"/>
    <w:rsid w:val="006A6C41"/>
    <w:rsid w:val="006A7CD9"/>
    <w:rsid w:val="006B123D"/>
    <w:rsid w:val="006B2516"/>
    <w:rsid w:val="006B449C"/>
    <w:rsid w:val="006B568B"/>
    <w:rsid w:val="006B5E3F"/>
    <w:rsid w:val="006C0013"/>
    <w:rsid w:val="006C1DE0"/>
    <w:rsid w:val="006C4578"/>
    <w:rsid w:val="006C5E3A"/>
    <w:rsid w:val="006C68C7"/>
    <w:rsid w:val="006D044D"/>
    <w:rsid w:val="006D2265"/>
    <w:rsid w:val="006D5A45"/>
    <w:rsid w:val="006D5E08"/>
    <w:rsid w:val="006D7DAC"/>
    <w:rsid w:val="006E2454"/>
    <w:rsid w:val="006E3475"/>
    <w:rsid w:val="006E360A"/>
    <w:rsid w:val="006E3B0F"/>
    <w:rsid w:val="006E53DC"/>
    <w:rsid w:val="006E7C05"/>
    <w:rsid w:val="006F1A2F"/>
    <w:rsid w:val="006F1DE4"/>
    <w:rsid w:val="006F24A6"/>
    <w:rsid w:val="00701300"/>
    <w:rsid w:val="0070555B"/>
    <w:rsid w:val="00712A7D"/>
    <w:rsid w:val="00713D94"/>
    <w:rsid w:val="00714102"/>
    <w:rsid w:val="00714C17"/>
    <w:rsid w:val="007238E4"/>
    <w:rsid w:val="007246EC"/>
    <w:rsid w:val="00737144"/>
    <w:rsid w:val="0073779B"/>
    <w:rsid w:val="00741C41"/>
    <w:rsid w:val="00742CFA"/>
    <w:rsid w:val="007475F6"/>
    <w:rsid w:val="00753026"/>
    <w:rsid w:val="007534E6"/>
    <w:rsid w:val="00753FE8"/>
    <w:rsid w:val="007563EF"/>
    <w:rsid w:val="007565E9"/>
    <w:rsid w:val="00757744"/>
    <w:rsid w:val="00757AF3"/>
    <w:rsid w:val="00757CD8"/>
    <w:rsid w:val="0076151B"/>
    <w:rsid w:val="00762404"/>
    <w:rsid w:val="007641A2"/>
    <w:rsid w:val="007650D2"/>
    <w:rsid w:val="007669C9"/>
    <w:rsid w:val="0077052C"/>
    <w:rsid w:val="00771956"/>
    <w:rsid w:val="00772952"/>
    <w:rsid w:val="00773BD9"/>
    <w:rsid w:val="007743FF"/>
    <w:rsid w:val="007753C6"/>
    <w:rsid w:val="0077735B"/>
    <w:rsid w:val="00777CA2"/>
    <w:rsid w:val="0078008D"/>
    <w:rsid w:val="00782189"/>
    <w:rsid w:val="00782417"/>
    <w:rsid w:val="00782FB5"/>
    <w:rsid w:val="00783046"/>
    <w:rsid w:val="00783621"/>
    <w:rsid w:val="0078401B"/>
    <w:rsid w:val="007918E7"/>
    <w:rsid w:val="007943AF"/>
    <w:rsid w:val="00795104"/>
    <w:rsid w:val="00795429"/>
    <w:rsid w:val="0079627C"/>
    <w:rsid w:val="00796DFE"/>
    <w:rsid w:val="0079797F"/>
    <w:rsid w:val="007A0852"/>
    <w:rsid w:val="007A16A1"/>
    <w:rsid w:val="007B00A2"/>
    <w:rsid w:val="007B0A2B"/>
    <w:rsid w:val="007B1BB4"/>
    <w:rsid w:val="007B38A6"/>
    <w:rsid w:val="007B3A1A"/>
    <w:rsid w:val="007B410B"/>
    <w:rsid w:val="007C0D59"/>
    <w:rsid w:val="007C1085"/>
    <w:rsid w:val="007C2D49"/>
    <w:rsid w:val="007C5809"/>
    <w:rsid w:val="007C5BDC"/>
    <w:rsid w:val="007C6D5A"/>
    <w:rsid w:val="007D2D07"/>
    <w:rsid w:val="007D543E"/>
    <w:rsid w:val="007D5D02"/>
    <w:rsid w:val="007E1986"/>
    <w:rsid w:val="007E2F89"/>
    <w:rsid w:val="007E49AF"/>
    <w:rsid w:val="007E5AA7"/>
    <w:rsid w:val="007F2820"/>
    <w:rsid w:val="007F338B"/>
    <w:rsid w:val="007F36C7"/>
    <w:rsid w:val="007F47A7"/>
    <w:rsid w:val="007F5F36"/>
    <w:rsid w:val="007F6C80"/>
    <w:rsid w:val="007F6EE9"/>
    <w:rsid w:val="007F71E9"/>
    <w:rsid w:val="00803E41"/>
    <w:rsid w:val="00803E72"/>
    <w:rsid w:val="00804635"/>
    <w:rsid w:val="0081360A"/>
    <w:rsid w:val="00816B7C"/>
    <w:rsid w:val="00821057"/>
    <w:rsid w:val="00823029"/>
    <w:rsid w:val="00824592"/>
    <w:rsid w:val="0082493F"/>
    <w:rsid w:val="0083719A"/>
    <w:rsid w:val="008409B7"/>
    <w:rsid w:val="00840B57"/>
    <w:rsid w:val="00841EB8"/>
    <w:rsid w:val="00842ED6"/>
    <w:rsid w:val="00842F34"/>
    <w:rsid w:val="008430A3"/>
    <w:rsid w:val="0084697B"/>
    <w:rsid w:val="00850799"/>
    <w:rsid w:val="00854247"/>
    <w:rsid w:val="00857788"/>
    <w:rsid w:val="00863A75"/>
    <w:rsid w:val="00871399"/>
    <w:rsid w:val="0087475F"/>
    <w:rsid w:val="0088070C"/>
    <w:rsid w:val="00886845"/>
    <w:rsid w:val="00886FA9"/>
    <w:rsid w:val="00890C1A"/>
    <w:rsid w:val="00894171"/>
    <w:rsid w:val="0089620E"/>
    <w:rsid w:val="008A2120"/>
    <w:rsid w:val="008A5B78"/>
    <w:rsid w:val="008A7939"/>
    <w:rsid w:val="008B7827"/>
    <w:rsid w:val="008C0028"/>
    <w:rsid w:val="008C0262"/>
    <w:rsid w:val="008C05C4"/>
    <w:rsid w:val="008C4D82"/>
    <w:rsid w:val="008D46E3"/>
    <w:rsid w:val="008D473E"/>
    <w:rsid w:val="008D4C17"/>
    <w:rsid w:val="008D5DD1"/>
    <w:rsid w:val="008E0B5C"/>
    <w:rsid w:val="008E4A3A"/>
    <w:rsid w:val="008F0A4B"/>
    <w:rsid w:val="008F0E38"/>
    <w:rsid w:val="008F13BF"/>
    <w:rsid w:val="008F17CD"/>
    <w:rsid w:val="008F4405"/>
    <w:rsid w:val="00902C30"/>
    <w:rsid w:val="00902CF0"/>
    <w:rsid w:val="00902D3E"/>
    <w:rsid w:val="009057DD"/>
    <w:rsid w:val="0091180B"/>
    <w:rsid w:val="009118C7"/>
    <w:rsid w:val="009130FD"/>
    <w:rsid w:val="00913E7F"/>
    <w:rsid w:val="009147AE"/>
    <w:rsid w:val="00914C20"/>
    <w:rsid w:val="00914D5F"/>
    <w:rsid w:val="0092183B"/>
    <w:rsid w:val="00921B10"/>
    <w:rsid w:val="009244B5"/>
    <w:rsid w:val="00926F4E"/>
    <w:rsid w:val="00927744"/>
    <w:rsid w:val="0092779A"/>
    <w:rsid w:val="009311D5"/>
    <w:rsid w:val="009327E2"/>
    <w:rsid w:val="00940A53"/>
    <w:rsid w:val="0094343E"/>
    <w:rsid w:val="009459E5"/>
    <w:rsid w:val="00945E73"/>
    <w:rsid w:val="00950D23"/>
    <w:rsid w:val="0095160C"/>
    <w:rsid w:val="009522AC"/>
    <w:rsid w:val="00954D3F"/>
    <w:rsid w:val="0095550A"/>
    <w:rsid w:val="009557E6"/>
    <w:rsid w:val="00964AD2"/>
    <w:rsid w:val="009658DE"/>
    <w:rsid w:val="009721CE"/>
    <w:rsid w:val="00973C25"/>
    <w:rsid w:val="009741D9"/>
    <w:rsid w:val="00976A8E"/>
    <w:rsid w:val="00977D32"/>
    <w:rsid w:val="009812CB"/>
    <w:rsid w:val="00982B46"/>
    <w:rsid w:val="00984FE1"/>
    <w:rsid w:val="00986A6F"/>
    <w:rsid w:val="009871C3"/>
    <w:rsid w:val="00987A20"/>
    <w:rsid w:val="009910B8"/>
    <w:rsid w:val="00991EC7"/>
    <w:rsid w:val="00992748"/>
    <w:rsid w:val="00993EE4"/>
    <w:rsid w:val="00995A05"/>
    <w:rsid w:val="00996322"/>
    <w:rsid w:val="009A0379"/>
    <w:rsid w:val="009A071F"/>
    <w:rsid w:val="009A13EC"/>
    <w:rsid w:val="009A1683"/>
    <w:rsid w:val="009A774E"/>
    <w:rsid w:val="009B2F06"/>
    <w:rsid w:val="009B5004"/>
    <w:rsid w:val="009B63E4"/>
    <w:rsid w:val="009C04E9"/>
    <w:rsid w:val="009C31D4"/>
    <w:rsid w:val="009C4066"/>
    <w:rsid w:val="009C42C8"/>
    <w:rsid w:val="009D06B6"/>
    <w:rsid w:val="009D18C3"/>
    <w:rsid w:val="009D1CD6"/>
    <w:rsid w:val="009D2384"/>
    <w:rsid w:val="009D3723"/>
    <w:rsid w:val="009D50EA"/>
    <w:rsid w:val="009D603F"/>
    <w:rsid w:val="009E2021"/>
    <w:rsid w:val="009E329A"/>
    <w:rsid w:val="009E4082"/>
    <w:rsid w:val="009E6FCC"/>
    <w:rsid w:val="009F2739"/>
    <w:rsid w:val="009F29D3"/>
    <w:rsid w:val="009F5852"/>
    <w:rsid w:val="00A06118"/>
    <w:rsid w:val="00A0680F"/>
    <w:rsid w:val="00A07638"/>
    <w:rsid w:val="00A17DCB"/>
    <w:rsid w:val="00A20031"/>
    <w:rsid w:val="00A21631"/>
    <w:rsid w:val="00A22065"/>
    <w:rsid w:val="00A24E00"/>
    <w:rsid w:val="00A25437"/>
    <w:rsid w:val="00A25E9A"/>
    <w:rsid w:val="00A27470"/>
    <w:rsid w:val="00A303DF"/>
    <w:rsid w:val="00A30AE4"/>
    <w:rsid w:val="00A325CF"/>
    <w:rsid w:val="00A341D8"/>
    <w:rsid w:val="00A407C9"/>
    <w:rsid w:val="00A468A2"/>
    <w:rsid w:val="00A503CC"/>
    <w:rsid w:val="00A529CC"/>
    <w:rsid w:val="00A5300A"/>
    <w:rsid w:val="00A572D3"/>
    <w:rsid w:val="00A57483"/>
    <w:rsid w:val="00A60C13"/>
    <w:rsid w:val="00A62BA3"/>
    <w:rsid w:val="00A6408A"/>
    <w:rsid w:val="00A6431E"/>
    <w:rsid w:val="00A64658"/>
    <w:rsid w:val="00A6529E"/>
    <w:rsid w:val="00A66EA7"/>
    <w:rsid w:val="00A71002"/>
    <w:rsid w:val="00A72C6B"/>
    <w:rsid w:val="00A8042C"/>
    <w:rsid w:val="00A8105B"/>
    <w:rsid w:val="00A81385"/>
    <w:rsid w:val="00A85679"/>
    <w:rsid w:val="00A85F49"/>
    <w:rsid w:val="00A87DF1"/>
    <w:rsid w:val="00A9338C"/>
    <w:rsid w:val="00A93B27"/>
    <w:rsid w:val="00A94973"/>
    <w:rsid w:val="00A954CF"/>
    <w:rsid w:val="00AA0660"/>
    <w:rsid w:val="00AA5A21"/>
    <w:rsid w:val="00AA7AF5"/>
    <w:rsid w:val="00AB05E7"/>
    <w:rsid w:val="00AB19BE"/>
    <w:rsid w:val="00AB2DBD"/>
    <w:rsid w:val="00AB5C6D"/>
    <w:rsid w:val="00AC268C"/>
    <w:rsid w:val="00AC4461"/>
    <w:rsid w:val="00AD0669"/>
    <w:rsid w:val="00AD0A27"/>
    <w:rsid w:val="00AD3301"/>
    <w:rsid w:val="00AD5BAC"/>
    <w:rsid w:val="00AD799E"/>
    <w:rsid w:val="00AE0D4B"/>
    <w:rsid w:val="00AE3783"/>
    <w:rsid w:val="00AE5727"/>
    <w:rsid w:val="00AE7F83"/>
    <w:rsid w:val="00AF08B7"/>
    <w:rsid w:val="00AF276F"/>
    <w:rsid w:val="00AF7F43"/>
    <w:rsid w:val="00B01E75"/>
    <w:rsid w:val="00B06F9C"/>
    <w:rsid w:val="00B07288"/>
    <w:rsid w:val="00B12A07"/>
    <w:rsid w:val="00B12D57"/>
    <w:rsid w:val="00B1302F"/>
    <w:rsid w:val="00B14807"/>
    <w:rsid w:val="00B16E00"/>
    <w:rsid w:val="00B2304C"/>
    <w:rsid w:val="00B262AE"/>
    <w:rsid w:val="00B31844"/>
    <w:rsid w:val="00B361F2"/>
    <w:rsid w:val="00B37FD6"/>
    <w:rsid w:val="00B42D7C"/>
    <w:rsid w:val="00B43304"/>
    <w:rsid w:val="00B43E8B"/>
    <w:rsid w:val="00B44A86"/>
    <w:rsid w:val="00B45BD1"/>
    <w:rsid w:val="00B47AB2"/>
    <w:rsid w:val="00B51CC1"/>
    <w:rsid w:val="00B5320B"/>
    <w:rsid w:val="00B53A2E"/>
    <w:rsid w:val="00B57637"/>
    <w:rsid w:val="00B57CCE"/>
    <w:rsid w:val="00B57E59"/>
    <w:rsid w:val="00B670D2"/>
    <w:rsid w:val="00B7251C"/>
    <w:rsid w:val="00B74BF6"/>
    <w:rsid w:val="00B76A89"/>
    <w:rsid w:val="00B76EF8"/>
    <w:rsid w:val="00B77385"/>
    <w:rsid w:val="00B8108F"/>
    <w:rsid w:val="00B857B9"/>
    <w:rsid w:val="00B8743F"/>
    <w:rsid w:val="00B91C14"/>
    <w:rsid w:val="00B92FD6"/>
    <w:rsid w:val="00B95BF9"/>
    <w:rsid w:val="00B964F9"/>
    <w:rsid w:val="00BA5C61"/>
    <w:rsid w:val="00BB4753"/>
    <w:rsid w:val="00BC21D4"/>
    <w:rsid w:val="00BC3A64"/>
    <w:rsid w:val="00BC59AF"/>
    <w:rsid w:val="00BC7958"/>
    <w:rsid w:val="00BD0FE4"/>
    <w:rsid w:val="00BD2A5B"/>
    <w:rsid w:val="00BD38B2"/>
    <w:rsid w:val="00BD50B2"/>
    <w:rsid w:val="00BE04CC"/>
    <w:rsid w:val="00BE2F76"/>
    <w:rsid w:val="00BE411A"/>
    <w:rsid w:val="00BE4131"/>
    <w:rsid w:val="00BE4DED"/>
    <w:rsid w:val="00BE61AD"/>
    <w:rsid w:val="00BE6ADF"/>
    <w:rsid w:val="00BF3FFB"/>
    <w:rsid w:val="00BF53EE"/>
    <w:rsid w:val="00BF5E25"/>
    <w:rsid w:val="00C021EE"/>
    <w:rsid w:val="00C021FF"/>
    <w:rsid w:val="00C02C20"/>
    <w:rsid w:val="00C03DAB"/>
    <w:rsid w:val="00C04963"/>
    <w:rsid w:val="00C067BE"/>
    <w:rsid w:val="00C07E9E"/>
    <w:rsid w:val="00C10B37"/>
    <w:rsid w:val="00C144EE"/>
    <w:rsid w:val="00C14BF7"/>
    <w:rsid w:val="00C20355"/>
    <w:rsid w:val="00C22827"/>
    <w:rsid w:val="00C254E5"/>
    <w:rsid w:val="00C25CFD"/>
    <w:rsid w:val="00C27711"/>
    <w:rsid w:val="00C35986"/>
    <w:rsid w:val="00C36FD9"/>
    <w:rsid w:val="00C4533C"/>
    <w:rsid w:val="00C457BC"/>
    <w:rsid w:val="00C47894"/>
    <w:rsid w:val="00C50E22"/>
    <w:rsid w:val="00C5325C"/>
    <w:rsid w:val="00C54839"/>
    <w:rsid w:val="00C56A79"/>
    <w:rsid w:val="00C61F14"/>
    <w:rsid w:val="00C70F94"/>
    <w:rsid w:val="00C74942"/>
    <w:rsid w:val="00C77F74"/>
    <w:rsid w:val="00C83B51"/>
    <w:rsid w:val="00C8621A"/>
    <w:rsid w:val="00C87B1B"/>
    <w:rsid w:val="00C904DD"/>
    <w:rsid w:val="00C9169D"/>
    <w:rsid w:val="00C92FB8"/>
    <w:rsid w:val="00C96168"/>
    <w:rsid w:val="00C96CF6"/>
    <w:rsid w:val="00CA5654"/>
    <w:rsid w:val="00CA615B"/>
    <w:rsid w:val="00CB1579"/>
    <w:rsid w:val="00CB6081"/>
    <w:rsid w:val="00CB7E34"/>
    <w:rsid w:val="00CC4759"/>
    <w:rsid w:val="00CC54BA"/>
    <w:rsid w:val="00CC5D0C"/>
    <w:rsid w:val="00CC7852"/>
    <w:rsid w:val="00CD041C"/>
    <w:rsid w:val="00CD0990"/>
    <w:rsid w:val="00CD0B0C"/>
    <w:rsid w:val="00CD24D0"/>
    <w:rsid w:val="00CD2CBC"/>
    <w:rsid w:val="00CD4AF7"/>
    <w:rsid w:val="00CD721C"/>
    <w:rsid w:val="00CD7B18"/>
    <w:rsid w:val="00CE29A2"/>
    <w:rsid w:val="00CE6336"/>
    <w:rsid w:val="00CF26B9"/>
    <w:rsid w:val="00CF292A"/>
    <w:rsid w:val="00CF307E"/>
    <w:rsid w:val="00CF4C43"/>
    <w:rsid w:val="00CF544B"/>
    <w:rsid w:val="00CF5922"/>
    <w:rsid w:val="00CF73E9"/>
    <w:rsid w:val="00D0097B"/>
    <w:rsid w:val="00D01CAF"/>
    <w:rsid w:val="00D06A31"/>
    <w:rsid w:val="00D079C5"/>
    <w:rsid w:val="00D1094B"/>
    <w:rsid w:val="00D126F7"/>
    <w:rsid w:val="00D12C6C"/>
    <w:rsid w:val="00D2333F"/>
    <w:rsid w:val="00D32F73"/>
    <w:rsid w:val="00D3542B"/>
    <w:rsid w:val="00D359DC"/>
    <w:rsid w:val="00D35CFB"/>
    <w:rsid w:val="00D451FD"/>
    <w:rsid w:val="00D52DA7"/>
    <w:rsid w:val="00D55721"/>
    <w:rsid w:val="00D55D25"/>
    <w:rsid w:val="00D56040"/>
    <w:rsid w:val="00D57C5A"/>
    <w:rsid w:val="00D613D8"/>
    <w:rsid w:val="00D6584D"/>
    <w:rsid w:val="00D667F1"/>
    <w:rsid w:val="00D702E9"/>
    <w:rsid w:val="00D7316F"/>
    <w:rsid w:val="00D73F72"/>
    <w:rsid w:val="00D829AC"/>
    <w:rsid w:val="00D82D54"/>
    <w:rsid w:val="00D84FA9"/>
    <w:rsid w:val="00D96DDC"/>
    <w:rsid w:val="00DA174F"/>
    <w:rsid w:val="00DA300D"/>
    <w:rsid w:val="00DA4906"/>
    <w:rsid w:val="00DB2600"/>
    <w:rsid w:val="00DB55FF"/>
    <w:rsid w:val="00DB6732"/>
    <w:rsid w:val="00DC01A6"/>
    <w:rsid w:val="00DC05D2"/>
    <w:rsid w:val="00DC3034"/>
    <w:rsid w:val="00DC391C"/>
    <w:rsid w:val="00DC6BBB"/>
    <w:rsid w:val="00DC7CD6"/>
    <w:rsid w:val="00DD0E0D"/>
    <w:rsid w:val="00DD4154"/>
    <w:rsid w:val="00DE014B"/>
    <w:rsid w:val="00DF1DF7"/>
    <w:rsid w:val="00DF1E2F"/>
    <w:rsid w:val="00DF4E2A"/>
    <w:rsid w:val="00DF6D6E"/>
    <w:rsid w:val="00E02F8C"/>
    <w:rsid w:val="00E05B34"/>
    <w:rsid w:val="00E06CEF"/>
    <w:rsid w:val="00E112EB"/>
    <w:rsid w:val="00E13324"/>
    <w:rsid w:val="00E1564F"/>
    <w:rsid w:val="00E163D4"/>
    <w:rsid w:val="00E203F3"/>
    <w:rsid w:val="00E20A24"/>
    <w:rsid w:val="00E212FB"/>
    <w:rsid w:val="00E22CE6"/>
    <w:rsid w:val="00E25B81"/>
    <w:rsid w:val="00E322FC"/>
    <w:rsid w:val="00E33636"/>
    <w:rsid w:val="00E35991"/>
    <w:rsid w:val="00E35B42"/>
    <w:rsid w:val="00E368AB"/>
    <w:rsid w:val="00E375FF"/>
    <w:rsid w:val="00E43C33"/>
    <w:rsid w:val="00E46C62"/>
    <w:rsid w:val="00E470E5"/>
    <w:rsid w:val="00E557E1"/>
    <w:rsid w:val="00E5627C"/>
    <w:rsid w:val="00E60316"/>
    <w:rsid w:val="00E6218C"/>
    <w:rsid w:val="00E74883"/>
    <w:rsid w:val="00E74D95"/>
    <w:rsid w:val="00E76955"/>
    <w:rsid w:val="00E8250C"/>
    <w:rsid w:val="00E868CB"/>
    <w:rsid w:val="00E86EB8"/>
    <w:rsid w:val="00E93C54"/>
    <w:rsid w:val="00E97AEC"/>
    <w:rsid w:val="00EA1754"/>
    <w:rsid w:val="00EA5EB5"/>
    <w:rsid w:val="00EB01B9"/>
    <w:rsid w:val="00EB14A3"/>
    <w:rsid w:val="00EB2D94"/>
    <w:rsid w:val="00EB59DC"/>
    <w:rsid w:val="00EB5E7D"/>
    <w:rsid w:val="00EC0B96"/>
    <w:rsid w:val="00EC7819"/>
    <w:rsid w:val="00ED6708"/>
    <w:rsid w:val="00EE0819"/>
    <w:rsid w:val="00EE5E29"/>
    <w:rsid w:val="00EE6088"/>
    <w:rsid w:val="00EF45DA"/>
    <w:rsid w:val="00EF46BD"/>
    <w:rsid w:val="00EF6027"/>
    <w:rsid w:val="00EF65F1"/>
    <w:rsid w:val="00F003FF"/>
    <w:rsid w:val="00F01E93"/>
    <w:rsid w:val="00F049BF"/>
    <w:rsid w:val="00F16E2A"/>
    <w:rsid w:val="00F17A8A"/>
    <w:rsid w:val="00F22034"/>
    <w:rsid w:val="00F229B3"/>
    <w:rsid w:val="00F250DA"/>
    <w:rsid w:val="00F256C9"/>
    <w:rsid w:val="00F26DBA"/>
    <w:rsid w:val="00F27CC7"/>
    <w:rsid w:val="00F30B9E"/>
    <w:rsid w:val="00F315E1"/>
    <w:rsid w:val="00F33045"/>
    <w:rsid w:val="00F34940"/>
    <w:rsid w:val="00F4097F"/>
    <w:rsid w:val="00F41034"/>
    <w:rsid w:val="00F41614"/>
    <w:rsid w:val="00F42AB0"/>
    <w:rsid w:val="00F430A9"/>
    <w:rsid w:val="00F458B3"/>
    <w:rsid w:val="00F51664"/>
    <w:rsid w:val="00F533D8"/>
    <w:rsid w:val="00F5365D"/>
    <w:rsid w:val="00F539C8"/>
    <w:rsid w:val="00F53E9A"/>
    <w:rsid w:val="00F54596"/>
    <w:rsid w:val="00F57FBE"/>
    <w:rsid w:val="00F60D5C"/>
    <w:rsid w:val="00F64419"/>
    <w:rsid w:val="00F70775"/>
    <w:rsid w:val="00F7100E"/>
    <w:rsid w:val="00F71808"/>
    <w:rsid w:val="00F719F3"/>
    <w:rsid w:val="00F741D6"/>
    <w:rsid w:val="00F74999"/>
    <w:rsid w:val="00F77526"/>
    <w:rsid w:val="00F82C47"/>
    <w:rsid w:val="00F857C9"/>
    <w:rsid w:val="00F873DE"/>
    <w:rsid w:val="00F94A67"/>
    <w:rsid w:val="00F9643F"/>
    <w:rsid w:val="00F96C58"/>
    <w:rsid w:val="00FA4D0D"/>
    <w:rsid w:val="00FA50A5"/>
    <w:rsid w:val="00FA585A"/>
    <w:rsid w:val="00FA6E5D"/>
    <w:rsid w:val="00FB25B4"/>
    <w:rsid w:val="00FB3FFC"/>
    <w:rsid w:val="00FB431D"/>
    <w:rsid w:val="00FB5939"/>
    <w:rsid w:val="00FB6C1E"/>
    <w:rsid w:val="00FB7F4F"/>
    <w:rsid w:val="00FC22F3"/>
    <w:rsid w:val="00FC2A45"/>
    <w:rsid w:val="00FD00F5"/>
    <w:rsid w:val="00FD08E2"/>
    <w:rsid w:val="00FD16F7"/>
    <w:rsid w:val="00FD3533"/>
    <w:rsid w:val="00FD5898"/>
    <w:rsid w:val="00FD79EF"/>
    <w:rsid w:val="00FE28EB"/>
    <w:rsid w:val="00FE578D"/>
    <w:rsid w:val="00FE6375"/>
    <w:rsid w:val="00FF112D"/>
    <w:rsid w:val="00FF14A2"/>
    <w:rsid w:val="00FF1D89"/>
    <w:rsid w:val="00FF3326"/>
    <w:rsid w:val="00FF67F7"/>
    <w:rsid w:val="00FF7EAE"/>
    <w:rsid w:val="011117A9"/>
    <w:rsid w:val="02BB6CD8"/>
    <w:rsid w:val="085EBD0E"/>
    <w:rsid w:val="08618B0B"/>
    <w:rsid w:val="0C0F1DD5"/>
    <w:rsid w:val="12255EEC"/>
    <w:rsid w:val="126BB5A3"/>
    <w:rsid w:val="177FD293"/>
    <w:rsid w:val="18F57A8F"/>
    <w:rsid w:val="1E144D7B"/>
    <w:rsid w:val="22EE10D8"/>
    <w:rsid w:val="244C3CE0"/>
    <w:rsid w:val="2A4E8221"/>
    <w:rsid w:val="2F08CAE7"/>
    <w:rsid w:val="301421A5"/>
    <w:rsid w:val="30D22F5E"/>
    <w:rsid w:val="31129DFA"/>
    <w:rsid w:val="32291676"/>
    <w:rsid w:val="33AA792B"/>
    <w:rsid w:val="33DC3C0A"/>
    <w:rsid w:val="370AA086"/>
    <w:rsid w:val="380471FC"/>
    <w:rsid w:val="398CC096"/>
    <w:rsid w:val="3C9626C3"/>
    <w:rsid w:val="43312A09"/>
    <w:rsid w:val="43D7739A"/>
    <w:rsid w:val="461C933E"/>
    <w:rsid w:val="4668CACB"/>
    <w:rsid w:val="485ECE5A"/>
    <w:rsid w:val="51AB7D72"/>
    <w:rsid w:val="52D7B742"/>
    <w:rsid w:val="54E31E34"/>
    <w:rsid w:val="56277086"/>
    <w:rsid w:val="5805BAE1"/>
    <w:rsid w:val="59A18B42"/>
    <w:rsid w:val="6158D25C"/>
    <w:rsid w:val="61B06665"/>
    <w:rsid w:val="61CECB64"/>
    <w:rsid w:val="65428D86"/>
    <w:rsid w:val="65FC7929"/>
    <w:rsid w:val="66CA20A5"/>
    <w:rsid w:val="679E51A8"/>
    <w:rsid w:val="6838D046"/>
    <w:rsid w:val="698E5F81"/>
    <w:rsid w:val="6CED3691"/>
    <w:rsid w:val="70CDFBA7"/>
    <w:rsid w:val="72BA4D22"/>
    <w:rsid w:val="7749F646"/>
    <w:rsid w:val="778DBE45"/>
    <w:rsid w:val="79E35B5A"/>
    <w:rsid w:val="7FB85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4B1711"/>
  <w15:docId w15:val="{38CF4768-C675-4481-AD26-93DF06B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AF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C59AF"/>
    <w:pPr>
      <w:keepNext/>
      <w:jc w:val="center"/>
      <w:outlineLvl w:val="0"/>
    </w:pPr>
    <w:rPr>
      <w:b/>
      <w:sz w:val="24"/>
      <w:szCs w:val="20"/>
      <w:lang w:val="en-GB"/>
    </w:rPr>
  </w:style>
  <w:style w:type="paragraph" w:styleId="Heading2">
    <w:name w:val="heading 2"/>
    <w:basedOn w:val="Normal"/>
    <w:next w:val="Normal"/>
    <w:qFormat/>
    <w:rsid w:val="00BC59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BC59A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59AF"/>
    <w:pPr>
      <w:keepNext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BC59AF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5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5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34E6"/>
  </w:style>
  <w:style w:type="paragraph" w:styleId="BodyText">
    <w:name w:val="Body Text"/>
    <w:basedOn w:val="Normal"/>
    <w:link w:val="BodyTextChar"/>
    <w:rsid w:val="009C4066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9C4066"/>
    <w:rPr>
      <w:sz w:val="24"/>
      <w:szCs w:val="24"/>
    </w:rPr>
  </w:style>
  <w:style w:type="paragraph" w:styleId="Title">
    <w:name w:val="Title"/>
    <w:basedOn w:val="Normal"/>
    <w:link w:val="TitleChar"/>
    <w:qFormat/>
    <w:rsid w:val="009C4066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link w:val="Title"/>
    <w:rsid w:val="009C4066"/>
    <w:rPr>
      <w:rFonts w:ascii="Tahoma" w:hAnsi="Tahoma" w:cs="Tahoma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rsid w:val="009C4066"/>
    <w:pPr>
      <w:jc w:val="both"/>
    </w:pPr>
  </w:style>
  <w:style w:type="character" w:customStyle="1" w:styleId="BodyText2Char">
    <w:name w:val="Body Text 2 Char"/>
    <w:link w:val="BodyText2"/>
    <w:rsid w:val="009C4066"/>
    <w:rPr>
      <w:sz w:val="22"/>
      <w:szCs w:val="24"/>
    </w:rPr>
  </w:style>
  <w:style w:type="table" w:styleId="TableGrid">
    <w:name w:val="Table Grid"/>
    <w:basedOn w:val="TableNormal"/>
    <w:rsid w:val="00BE4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8701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GB"/>
    </w:rPr>
  </w:style>
  <w:style w:type="paragraph" w:styleId="BalloonText">
    <w:name w:val="Balloon Text"/>
    <w:basedOn w:val="Normal"/>
    <w:link w:val="BalloonTextChar"/>
    <w:rsid w:val="008868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8684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9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5517"/>
    <w:rPr>
      <w:sz w:val="22"/>
      <w:szCs w:val="24"/>
    </w:rPr>
  </w:style>
  <w:style w:type="character" w:customStyle="1" w:styleId="apple-converted-space">
    <w:name w:val="apple-converted-space"/>
    <w:basedOn w:val="DefaultParagraphFont"/>
    <w:rsid w:val="00536902"/>
  </w:style>
  <w:style w:type="paragraph" w:styleId="Caption">
    <w:name w:val="caption"/>
    <w:basedOn w:val="Normal"/>
    <w:next w:val="Normal"/>
    <w:unhideWhenUsed/>
    <w:qFormat/>
    <w:rsid w:val="002D0CD7"/>
    <w:pPr>
      <w:spacing w:after="200"/>
      <w:jc w:val="center"/>
    </w:pPr>
    <w:rPr>
      <w:rFonts w:asciiTheme="minorHAnsi" w:hAnsiTheme="minorHAnsi"/>
      <w:b/>
      <w:iCs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A5EB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EA5EB5"/>
    <w:rPr>
      <w:rFonts w:ascii="Arial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A5EB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EA5EB5"/>
    <w:rPr>
      <w:rFonts w:ascii="Arial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21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22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PEPs%20-%20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DB7C-A371-451A-8CD4-3DB91C60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PEPs - Assignment</Template>
  <TotalTime>23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MSRSAS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CSC204A: Logic Design</dc:subject>
  <dc:creator>Narasimha Murthy K. R.;Deepak Varadam;Supriya M S</dc:creator>
  <cp:lastModifiedBy>Dr. Nayana B R</cp:lastModifiedBy>
  <cp:revision>3</cp:revision>
  <cp:lastPrinted>2023-12-20T06:06:00Z</cp:lastPrinted>
  <dcterms:created xsi:type="dcterms:W3CDTF">2024-12-04T05:12:00Z</dcterms:created>
  <dcterms:modified xsi:type="dcterms:W3CDTF">2024-12-04T05:35:00Z</dcterms:modified>
</cp:coreProperties>
</file>